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A0155D" w:rsidRPr="00A0155D" w:rsidRDefault="00A0155D" w:rsidP="00A0155D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4615AF">
        <w:rPr>
          <w:b w:val="0"/>
          <w:color w:val="999999"/>
          <w:lang w:val="de-AT"/>
        </w:rPr>
        <w:t>04.04</w:t>
      </w:r>
      <w:r w:rsidRPr="000E4F1E">
        <w:rPr>
          <w:b w:val="0"/>
          <w:color w:val="999999"/>
          <w:lang w:val="de-AT"/>
        </w:rPr>
        <w:t>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4615AF" w:rsidRPr="00CC4201" w:rsidRDefault="004615AF" w:rsidP="00354377">
      <w:pPr>
        <w:rPr>
          <w:color w:val="999999"/>
          <w:lang w:val="de-AT"/>
        </w:rPr>
      </w:pPr>
      <w:r>
        <w:rPr>
          <w:color w:val="999999"/>
          <w:lang w:val="de-AT"/>
        </w:rPr>
        <w:t>Nimmervoll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A</w:t>
            </w:r>
            <w:r w:rsidRPr="00A646E7">
              <w:t>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A0155D" w:rsidP="00492C62">
            <w:r>
              <w:t>Allg. Aufklärung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A0155D" w:rsidP="00892AEC">
            <w:pPr>
              <w:jc w:val="left"/>
            </w:pPr>
            <w:r>
              <w:t>Hr. Nimmervoll hat die Projektgruppe kennengelernt und wurde aufgeklärt was genau unser Ziel ist und wie wir es umsetzen wollen. Erste Mockups der Webseite wurden hergezeigt.</w:t>
            </w:r>
          </w:p>
        </w:tc>
      </w:tr>
      <w:tr w:rsidR="00CC4201" w:rsidRPr="00A646E7" w:rsidTr="008E2788">
        <w:trPr>
          <w:trHeight w:val="1170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492C62">
            <w:r>
              <w:t>Alle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A0155D" w:rsidP="00492C62">
            <w:r>
              <w:t>Erwartungen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A0155D" w:rsidP="00892AEC">
            <w:pPr>
              <w:jc w:val="left"/>
            </w:pPr>
            <w:r>
              <w:t>Nimmervoll erwartet genauere Spezifikationen und endgültige Festlegung der Details</w:t>
            </w:r>
            <w:r w:rsidR="00262AFD">
              <w:t>. Weiteres soll ein PSP und PAP erstellt werden</w:t>
            </w:r>
            <w:r w:rsidR="00ED2203">
              <w:t>.</w:t>
            </w: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A0155D" w:rsidP="00492C62">
            <w:r>
              <w:t>2. Treffen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A0155D" w:rsidP="00892AEC">
            <w:pPr>
              <w:jc w:val="left"/>
            </w:pPr>
            <w:r>
              <w:t>Das nächste Treffen mit Hr. Nimmervoll wird für den 26.04.2018 festgelegt</w:t>
            </w:r>
            <w:r w:rsidR="00ED2203">
              <w:t>.</w:t>
            </w:r>
            <w:bookmarkStart w:id="0" w:name="_GoBack"/>
            <w:bookmarkEnd w:id="0"/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793" w:rsidRDefault="002D7793">
      <w:r>
        <w:separator/>
      </w:r>
    </w:p>
  </w:endnote>
  <w:endnote w:type="continuationSeparator" w:id="0">
    <w:p w:rsidR="002D7793" w:rsidRDefault="002D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2D7793">
          <w:pPr>
            <w:pStyle w:val="Fuzeile"/>
          </w:pPr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354377">
            <w:rPr>
              <w:noProof/>
            </w:rPr>
            <w:t>Bronko</w:t>
          </w:r>
          <w:r>
            <w:rPr>
              <w:noProof/>
            </w:rPr>
            <w:fldChar w:fldCharType="end"/>
          </w:r>
        </w:p>
      </w:tc>
      <w:tc>
        <w:tcPr>
          <w:tcW w:w="2835" w:type="dxa"/>
        </w:tcPr>
        <w:p w:rsidR="006F4FA5" w:rsidRDefault="002D7793">
          <w:pPr>
            <w:pStyle w:val="Fuzeile"/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354377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4615AF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793" w:rsidRDefault="002D7793">
      <w:r>
        <w:separator/>
      </w:r>
    </w:p>
  </w:footnote>
  <w:footnote w:type="continuationSeparator" w:id="0">
    <w:p w:rsidR="002D7793" w:rsidRDefault="002D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2D7793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73B4C"/>
    <w:rsid w:val="00081297"/>
    <w:rsid w:val="000E4F1E"/>
    <w:rsid w:val="001D5F87"/>
    <w:rsid w:val="00241608"/>
    <w:rsid w:val="00262AFD"/>
    <w:rsid w:val="002D7793"/>
    <w:rsid w:val="003362D7"/>
    <w:rsid w:val="00354377"/>
    <w:rsid w:val="004607EA"/>
    <w:rsid w:val="004615AF"/>
    <w:rsid w:val="00492C62"/>
    <w:rsid w:val="00564C72"/>
    <w:rsid w:val="006F4FA5"/>
    <w:rsid w:val="00840DC3"/>
    <w:rsid w:val="00892AEC"/>
    <w:rsid w:val="008E2788"/>
    <w:rsid w:val="009D5E2F"/>
    <w:rsid w:val="00A0155D"/>
    <w:rsid w:val="00AA1AF8"/>
    <w:rsid w:val="00AB759D"/>
    <w:rsid w:val="00AD721D"/>
    <w:rsid w:val="00B80B4D"/>
    <w:rsid w:val="00CC4201"/>
    <w:rsid w:val="00D0134A"/>
    <w:rsid w:val="00E51AB6"/>
    <w:rsid w:val="00ED2203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3D9C9CC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Hendrik Körner</cp:lastModifiedBy>
  <cp:revision>4</cp:revision>
  <cp:lastPrinted>2002-09-25T10:02:00Z</cp:lastPrinted>
  <dcterms:created xsi:type="dcterms:W3CDTF">2018-04-27T11:12:00Z</dcterms:created>
  <dcterms:modified xsi:type="dcterms:W3CDTF">2018-04-27T11:23:00Z</dcterms:modified>
</cp:coreProperties>
</file>