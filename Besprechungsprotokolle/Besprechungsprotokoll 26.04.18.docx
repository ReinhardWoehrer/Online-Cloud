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21D" w:rsidRDefault="00AD721D">
      <w:pPr>
        <w:pStyle w:val="berschrift1"/>
      </w:pPr>
      <w:r>
        <w:t>Titel des Projektes</w:t>
      </w:r>
    </w:p>
    <w:p w:rsidR="00A0155D" w:rsidRPr="00A0155D" w:rsidRDefault="00A0155D" w:rsidP="00A0155D">
      <w:pPr>
        <w:pStyle w:val="comment"/>
        <w:rPr>
          <w:lang w:val="de-AT"/>
        </w:rPr>
      </w:pPr>
      <w:r w:rsidRPr="00CC4201">
        <w:rPr>
          <w:lang w:val="de-AT"/>
        </w:rPr>
        <w:t>Online-Cloud</w:t>
      </w:r>
    </w:p>
    <w:p w:rsidR="00AD721D" w:rsidRDefault="00AD721D">
      <w:pPr>
        <w:pStyle w:val="berschrift1"/>
      </w:pPr>
      <w:r>
        <w:t>Vision des Projektes</w:t>
      </w:r>
    </w:p>
    <w:p w:rsidR="00354377" w:rsidRDefault="00354377">
      <w:pPr>
        <w:pStyle w:val="comment"/>
      </w:pPr>
      <w:r>
        <w:t>Online-Cloud auf einem Raspberry Pi</w:t>
      </w:r>
    </w:p>
    <w:p w:rsidR="00354377" w:rsidRDefault="00354377">
      <w:pPr>
        <w:pStyle w:val="comment"/>
      </w:pPr>
      <w:r>
        <w:t xml:space="preserve">Mit dazugehöriger Datenbank </w:t>
      </w:r>
    </w:p>
    <w:p w:rsidR="000E4F1E" w:rsidRDefault="000E4F1E" w:rsidP="000E4F1E">
      <w:pPr>
        <w:pStyle w:val="berschrift1"/>
        <w:rPr>
          <w:lang w:val="de-AT"/>
        </w:rPr>
      </w:pPr>
      <w:r>
        <w:rPr>
          <w:lang w:val="de-AT"/>
        </w:rPr>
        <w:t>Projektleiter</w:t>
      </w:r>
    </w:p>
    <w:p w:rsidR="000E4F1E" w:rsidRDefault="00354377" w:rsidP="000E4F1E">
      <w:pPr>
        <w:pStyle w:val="comment"/>
      </w:pPr>
      <w:r w:rsidRPr="00354377">
        <w:t>Reinhard</w:t>
      </w:r>
      <w:r>
        <w:t xml:space="preserve"> </w:t>
      </w:r>
      <w:r w:rsidRPr="00354377">
        <w:t>Woehrer</w:t>
      </w:r>
    </w:p>
    <w:p w:rsidR="000E4F1E" w:rsidRPr="000E4F1E" w:rsidRDefault="00AD721D" w:rsidP="008E2788">
      <w:pPr>
        <w:pStyle w:val="berschrift1"/>
        <w:rPr>
          <w:lang w:val="de-AT"/>
        </w:rPr>
      </w:pPr>
      <w:r>
        <w:rPr>
          <w:lang w:val="de-AT"/>
        </w:rPr>
        <w:br w:type="column"/>
      </w:r>
      <w:r w:rsidR="000E4F1E">
        <w:rPr>
          <w:color w:val="999999"/>
          <w:lang w:val="de-AT"/>
        </w:rPr>
        <w:t xml:space="preserve"> </w:t>
      </w:r>
    </w:p>
    <w:p w:rsidR="000E4F1E" w:rsidRDefault="000E4F1E" w:rsidP="000E4F1E">
      <w:pPr>
        <w:pStyle w:val="berschrift1"/>
        <w:rPr>
          <w:color w:val="999999"/>
          <w:lang w:val="de-AT"/>
        </w:rPr>
      </w:pPr>
      <w:r>
        <w:t xml:space="preserve">Besprechungsdatum: </w:t>
      </w:r>
      <w:r w:rsidR="000A671D">
        <w:rPr>
          <w:b w:val="0"/>
          <w:color w:val="999999"/>
          <w:lang w:val="de-AT"/>
        </w:rPr>
        <w:t>26</w:t>
      </w:r>
      <w:r w:rsidR="004615AF">
        <w:rPr>
          <w:b w:val="0"/>
          <w:color w:val="999999"/>
          <w:lang w:val="de-AT"/>
        </w:rPr>
        <w:t>.04</w:t>
      </w:r>
      <w:r w:rsidRPr="000E4F1E">
        <w:rPr>
          <w:b w:val="0"/>
          <w:color w:val="999999"/>
          <w:lang w:val="de-AT"/>
        </w:rPr>
        <w:t>.201</w:t>
      </w:r>
      <w:r w:rsidR="00354377">
        <w:rPr>
          <w:b w:val="0"/>
          <w:color w:val="999999"/>
          <w:lang w:val="de-AT"/>
        </w:rPr>
        <w:t>8</w:t>
      </w:r>
    </w:p>
    <w:p w:rsidR="000E4F1E" w:rsidRPr="000E4F1E" w:rsidRDefault="000E4F1E" w:rsidP="000E4F1E">
      <w:pPr>
        <w:rPr>
          <w:lang w:val="de-AT"/>
        </w:rPr>
      </w:pPr>
      <w:r>
        <w:rPr>
          <w:b/>
        </w:rPr>
        <w:t xml:space="preserve">Ort: </w:t>
      </w:r>
      <w:r>
        <w:rPr>
          <w:color w:val="999999"/>
          <w:lang w:val="de-AT"/>
        </w:rPr>
        <w:t>FH Technikum Wien</w:t>
      </w:r>
    </w:p>
    <w:p w:rsidR="00AD721D" w:rsidRDefault="000E4F1E" w:rsidP="00354377">
      <w:pPr>
        <w:pStyle w:val="berschrift1"/>
      </w:pPr>
      <w:r>
        <w:t>Besprechungsteil</w:t>
      </w:r>
      <w:r w:rsidR="00AD721D">
        <w:t>nehmer</w:t>
      </w:r>
    </w:p>
    <w:p w:rsidR="00354377" w:rsidRPr="00CC4201" w:rsidRDefault="00354377" w:rsidP="00354377">
      <w:pPr>
        <w:rPr>
          <w:color w:val="999999"/>
          <w:lang w:val="de-AT"/>
        </w:rPr>
      </w:pPr>
      <w:r w:rsidRPr="00CC4201">
        <w:rPr>
          <w:color w:val="999999"/>
          <w:lang w:val="de-AT"/>
        </w:rPr>
        <w:t>Reinhard Woehrer</w:t>
      </w:r>
    </w:p>
    <w:p w:rsidR="00354377" w:rsidRPr="00CC4201" w:rsidRDefault="00354377" w:rsidP="00354377">
      <w:pPr>
        <w:rPr>
          <w:color w:val="999999"/>
          <w:lang w:val="de-AT"/>
        </w:rPr>
      </w:pPr>
      <w:r w:rsidRPr="00CC4201">
        <w:rPr>
          <w:color w:val="999999"/>
          <w:lang w:val="de-AT"/>
        </w:rPr>
        <w:t xml:space="preserve">Dominik </w:t>
      </w:r>
      <w:proofErr w:type="spellStart"/>
      <w:r w:rsidRPr="00CC4201">
        <w:rPr>
          <w:color w:val="999999"/>
          <w:lang w:val="de-AT"/>
        </w:rPr>
        <w:t>Kment</w:t>
      </w:r>
      <w:proofErr w:type="spellEnd"/>
    </w:p>
    <w:p w:rsidR="00354377" w:rsidRDefault="00354377" w:rsidP="00354377">
      <w:pPr>
        <w:rPr>
          <w:color w:val="999999"/>
          <w:lang w:val="de-AT"/>
        </w:rPr>
      </w:pPr>
      <w:r w:rsidRPr="00CC4201">
        <w:rPr>
          <w:color w:val="999999"/>
          <w:lang w:val="de-AT"/>
        </w:rPr>
        <w:t>Hendrik Körner</w:t>
      </w:r>
    </w:p>
    <w:p w:rsidR="004615AF" w:rsidRPr="00CC4201" w:rsidRDefault="004615AF" w:rsidP="00354377">
      <w:pPr>
        <w:rPr>
          <w:color w:val="999999"/>
          <w:lang w:val="de-AT"/>
        </w:rPr>
      </w:pPr>
      <w:r>
        <w:rPr>
          <w:color w:val="999999"/>
          <w:lang w:val="de-AT"/>
        </w:rPr>
        <w:t>Nimmervoll</w:t>
      </w:r>
    </w:p>
    <w:p w:rsidR="00354377" w:rsidRPr="00354377" w:rsidRDefault="00354377">
      <w:pPr>
        <w:pStyle w:val="comment"/>
        <w:ind w:left="567"/>
        <w:rPr>
          <w:lang w:val="de-AT"/>
        </w:rPr>
      </w:pPr>
    </w:p>
    <w:p w:rsidR="00354377" w:rsidRPr="00354377" w:rsidRDefault="00354377">
      <w:pPr>
        <w:pStyle w:val="comment"/>
        <w:ind w:left="567"/>
        <w:rPr>
          <w:lang w:val="de-AT"/>
        </w:rPr>
      </w:pPr>
    </w:p>
    <w:p w:rsidR="00AD721D" w:rsidRPr="00354377" w:rsidRDefault="00AD721D">
      <w:pPr>
        <w:pStyle w:val="comment"/>
        <w:rPr>
          <w:lang w:val="de-AT"/>
        </w:rPr>
        <w:sectPr w:rsidR="00AD721D" w:rsidRPr="00354377">
          <w:headerReference w:type="default" r:id="rId7"/>
          <w:footerReference w:type="default" r:id="rId8"/>
          <w:type w:val="continuous"/>
          <w:pgSz w:w="11906" w:h="16838"/>
          <w:pgMar w:top="1417" w:right="1416" w:bottom="1134" w:left="1417" w:header="720" w:footer="720" w:gutter="0"/>
          <w:cols w:num="2" w:space="720" w:equalWidth="0">
            <w:col w:w="4325" w:space="708"/>
            <w:col w:w="4039"/>
          </w:cols>
        </w:sectPr>
      </w:pPr>
    </w:p>
    <w:tbl>
      <w:tblPr>
        <w:tblW w:w="10509" w:type="dxa"/>
        <w:tblInd w:w="-213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642"/>
        <w:gridCol w:w="2022"/>
        <w:gridCol w:w="6845"/>
      </w:tblGrid>
      <w:tr w:rsidR="00CC4201" w:rsidRPr="00A646E7" w:rsidTr="008E2788">
        <w:trPr>
          <w:trHeight w:val="812"/>
          <w:tblHeader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C4201" w:rsidRPr="00A646E7" w:rsidRDefault="00CC4201" w:rsidP="00492C62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A646E7">
              <w:rPr>
                <w:b/>
                <w:bCs/>
                <w:color w:val="FFFFFF"/>
                <w:sz w:val="24"/>
                <w:szCs w:val="24"/>
              </w:rPr>
              <w:t>Betroffen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C4201" w:rsidRPr="00A646E7" w:rsidRDefault="00CC4201" w:rsidP="00492C62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A646E7">
              <w:rPr>
                <w:b/>
                <w:bCs/>
                <w:color w:val="FFFFFF"/>
                <w:sz w:val="24"/>
                <w:szCs w:val="24"/>
              </w:rPr>
              <w:t>Stichwort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C4201" w:rsidRPr="00A646E7" w:rsidRDefault="00CC4201" w:rsidP="00492C62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A646E7">
              <w:rPr>
                <w:b/>
                <w:bCs/>
                <w:color w:val="FFFFFF"/>
                <w:sz w:val="24"/>
                <w:szCs w:val="24"/>
              </w:rPr>
              <w:t>Beschreibung</w:t>
            </w:r>
          </w:p>
        </w:tc>
      </w:tr>
      <w:tr w:rsidR="00CC4201" w:rsidRPr="00A646E7" w:rsidTr="008E2788">
        <w:trPr>
          <w:trHeight w:val="1018"/>
        </w:trPr>
        <w:tc>
          <w:tcPr>
            <w:tcW w:w="164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0A671D" w:rsidP="00492C62">
            <w:r>
              <w:t>Nimmervoll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0A671D" w:rsidP="00492C62">
            <w:r>
              <w:t>Fortschritt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0A671D" w:rsidP="00892AEC">
            <w:pPr>
              <w:jc w:val="left"/>
            </w:pPr>
            <w:r>
              <w:t>Hr. Nimmervoll wird der aktuelle Stand im Projekt gezeigt</w:t>
            </w:r>
          </w:p>
        </w:tc>
      </w:tr>
      <w:tr w:rsidR="000A671D" w:rsidRPr="00A646E7" w:rsidTr="008E2788">
        <w:trPr>
          <w:trHeight w:val="1018"/>
        </w:trPr>
        <w:tc>
          <w:tcPr>
            <w:tcW w:w="164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0A671D" w:rsidRPr="000A671D" w:rsidRDefault="000A671D" w:rsidP="000A671D">
            <w:r w:rsidRPr="000A671D">
              <w:rPr>
                <w:lang w:val="de-AT"/>
              </w:rPr>
              <w:t>Woehrer</w:t>
            </w:r>
          </w:p>
          <w:p w:rsidR="000A671D" w:rsidRPr="000A671D" w:rsidRDefault="000A671D" w:rsidP="000A671D">
            <w:proofErr w:type="spellStart"/>
            <w:r w:rsidRPr="000A671D">
              <w:rPr>
                <w:lang w:val="de-AT"/>
              </w:rPr>
              <w:t>Kment</w:t>
            </w:r>
            <w:proofErr w:type="spellEnd"/>
          </w:p>
          <w:p w:rsidR="000A671D" w:rsidRPr="000A671D" w:rsidRDefault="000A671D" w:rsidP="000A671D">
            <w:r w:rsidRPr="000A671D">
              <w:rPr>
                <w:lang w:val="de-AT"/>
              </w:rPr>
              <w:t>Körner</w:t>
            </w:r>
          </w:p>
          <w:p w:rsidR="000A671D" w:rsidRPr="000A671D" w:rsidRDefault="000A671D" w:rsidP="00492C62"/>
        </w:tc>
        <w:tc>
          <w:tcPr>
            <w:tcW w:w="202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0A671D" w:rsidRDefault="000A671D" w:rsidP="00492C62">
            <w:r>
              <w:t>PSP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0A671D" w:rsidRDefault="000A671D" w:rsidP="00892AEC">
            <w:pPr>
              <w:jc w:val="left"/>
            </w:pPr>
            <w:r>
              <w:t>Der PSP wurde noch nicht erstellt und soll nachgeholt werden</w:t>
            </w:r>
          </w:p>
        </w:tc>
      </w:tr>
      <w:tr w:rsidR="000A671D" w:rsidRPr="00A646E7" w:rsidTr="008E2788">
        <w:trPr>
          <w:trHeight w:val="1018"/>
        </w:trPr>
        <w:tc>
          <w:tcPr>
            <w:tcW w:w="164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0A671D" w:rsidRPr="000A671D" w:rsidRDefault="000A671D" w:rsidP="000A671D">
            <w:r w:rsidRPr="000A671D">
              <w:rPr>
                <w:lang w:val="de-AT"/>
              </w:rPr>
              <w:t>Woehrer</w:t>
            </w:r>
          </w:p>
          <w:p w:rsidR="000A671D" w:rsidRPr="000A671D" w:rsidRDefault="000A671D" w:rsidP="000A671D">
            <w:proofErr w:type="spellStart"/>
            <w:r w:rsidRPr="000A671D">
              <w:rPr>
                <w:lang w:val="de-AT"/>
              </w:rPr>
              <w:t>Kment</w:t>
            </w:r>
            <w:proofErr w:type="spellEnd"/>
          </w:p>
          <w:p w:rsidR="000A671D" w:rsidRPr="000A671D" w:rsidRDefault="000A671D" w:rsidP="000A671D">
            <w:r w:rsidRPr="000A671D">
              <w:rPr>
                <w:lang w:val="de-AT"/>
              </w:rPr>
              <w:t>Körner</w:t>
            </w:r>
          </w:p>
          <w:p w:rsidR="000A671D" w:rsidRPr="000A671D" w:rsidRDefault="000A671D" w:rsidP="00492C62"/>
        </w:tc>
        <w:tc>
          <w:tcPr>
            <w:tcW w:w="202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0A671D" w:rsidRDefault="000A671D" w:rsidP="00492C62">
            <w:r>
              <w:t>Zeitdruck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0A671D" w:rsidRDefault="000A671D" w:rsidP="00892AEC">
            <w:pPr>
              <w:jc w:val="left"/>
            </w:pPr>
            <w:r>
              <w:t>Nimmervoll weist darauf hin das der Abgabezeitpunkt in naher Zukunft liegt und wir die Arbeiten voran treiben müssen</w:t>
            </w:r>
            <w:bookmarkStart w:id="0" w:name="_GoBack"/>
            <w:bookmarkEnd w:id="0"/>
          </w:p>
        </w:tc>
      </w:tr>
      <w:tr w:rsidR="00CC4201" w:rsidRPr="00A646E7" w:rsidTr="008E2788">
        <w:trPr>
          <w:trHeight w:val="1170"/>
        </w:trPr>
        <w:tc>
          <w:tcPr>
            <w:tcW w:w="164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0A671D" w:rsidRPr="000A671D" w:rsidRDefault="000A671D" w:rsidP="000A671D">
            <w:r w:rsidRPr="000A671D">
              <w:rPr>
                <w:lang w:val="de-AT"/>
              </w:rPr>
              <w:t>Woehrer</w:t>
            </w:r>
          </w:p>
          <w:p w:rsidR="000A671D" w:rsidRPr="000A671D" w:rsidRDefault="000A671D" w:rsidP="000A671D">
            <w:proofErr w:type="spellStart"/>
            <w:r w:rsidRPr="000A671D">
              <w:rPr>
                <w:lang w:val="de-AT"/>
              </w:rPr>
              <w:t>Kment</w:t>
            </w:r>
            <w:proofErr w:type="spellEnd"/>
          </w:p>
          <w:p w:rsidR="000A671D" w:rsidRPr="000A671D" w:rsidRDefault="000A671D" w:rsidP="000A671D">
            <w:r w:rsidRPr="000A671D">
              <w:rPr>
                <w:lang w:val="de-AT"/>
              </w:rPr>
              <w:t>Körner</w:t>
            </w:r>
          </w:p>
          <w:p w:rsidR="00CC4201" w:rsidRPr="000A671D" w:rsidRDefault="00CC4201" w:rsidP="00492C62"/>
        </w:tc>
        <w:tc>
          <w:tcPr>
            <w:tcW w:w="202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Default="000A671D" w:rsidP="00492C62">
            <w:r>
              <w:t>Meta-Review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Default="000A671D" w:rsidP="00892AEC">
            <w:pPr>
              <w:jc w:val="left"/>
            </w:pPr>
            <w:r>
              <w:t xml:space="preserve">Nimmervoll weist darauf hin das am 2. Mai das Meta-Review stattfindet und bis morgen (27.04.18) alle bisherigen Dokumente abgegeben werden müssen. </w:t>
            </w:r>
          </w:p>
        </w:tc>
      </w:tr>
      <w:tr w:rsidR="00CC4201" w:rsidRPr="00A646E7" w:rsidTr="008E2788">
        <w:trPr>
          <w:trHeight w:val="1155"/>
        </w:trPr>
        <w:tc>
          <w:tcPr>
            <w:tcW w:w="164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8E2788" w:rsidP="00492C62">
            <w:r>
              <w:t>Alle</w:t>
            </w:r>
          </w:p>
        </w:tc>
        <w:tc>
          <w:tcPr>
            <w:tcW w:w="202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0A671D" w:rsidP="00492C62">
            <w:r>
              <w:t>3. Treffen</w:t>
            </w:r>
          </w:p>
        </w:tc>
        <w:tc>
          <w:tcPr>
            <w:tcW w:w="6845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0A671D" w:rsidP="00892AEC">
            <w:pPr>
              <w:jc w:val="left"/>
            </w:pPr>
            <w:r>
              <w:t>Termin wird am Tag des Meta-Reviews festgelegt</w:t>
            </w:r>
          </w:p>
        </w:tc>
      </w:tr>
    </w:tbl>
    <w:p w:rsidR="00892AEC" w:rsidRDefault="00892AEC" w:rsidP="00892AEC">
      <w:pPr>
        <w:tabs>
          <w:tab w:val="left" w:pos="9072"/>
        </w:tabs>
        <w:rPr>
          <w:bCs/>
          <w:sz w:val="16"/>
        </w:rPr>
      </w:pPr>
    </w:p>
    <w:p w:rsidR="000E4F1E" w:rsidRPr="00892AEC" w:rsidRDefault="000E4F1E" w:rsidP="00892AEC">
      <w:pPr>
        <w:tabs>
          <w:tab w:val="left" w:pos="9072"/>
        </w:tabs>
        <w:rPr>
          <w:sz w:val="16"/>
        </w:rPr>
      </w:pPr>
    </w:p>
    <w:sectPr w:rsidR="000E4F1E" w:rsidRPr="00892AEC">
      <w:type w:val="continuous"/>
      <w:pgSz w:w="11906" w:h="16838"/>
      <w:pgMar w:top="1417" w:right="1416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F6D" w:rsidRDefault="00E12F6D">
      <w:r>
        <w:separator/>
      </w:r>
    </w:p>
  </w:endnote>
  <w:endnote w:type="continuationSeparator" w:id="0">
    <w:p w:rsidR="00E12F6D" w:rsidRDefault="00E12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64"/>
      <w:gridCol w:w="1688"/>
      <w:gridCol w:w="2835"/>
      <w:gridCol w:w="1559"/>
      <w:gridCol w:w="1276"/>
      <w:gridCol w:w="708"/>
    </w:tblGrid>
    <w:tr w:rsidR="006F4FA5">
      <w:tc>
        <w:tcPr>
          <w:tcW w:w="864" w:type="dxa"/>
        </w:tcPr>
        <w:p w:rsidR="006F4FA5" w:rsidRDefault="006F4FA5">
          <w:pPr>
            <w:pStyle w:val="Fuzeile"/>
          </w:pPr>
          <w:r>
            <w:t>Version</w:t>
          </w:r>
        </w:p>
      </w:tc>
      <w:tc>
        <w:tcPr>
          <w:tcW w:w="1688" w:type="dxa"/>
        </w:tcPr>
        <w:p w:rsidR="006F4FA5" w:rsidRDefault="006F4FA5">
          <w:pPr>
            <w:pStyle w:val="Fuzeile"/>
          </w:pPr>
          <w:r>
            <w:t>Autor</w:t>
          </w:r>
        </w:p>
      </w:tc>
      <w:tc>
        <w:tcPr>
          <w:tcW w:w="2835" w:type="dxa"/>
        </w:tcPr>
        <w:p w:rsidR="006F4FA5" w:rsidRDefault="006F4FA5">
          <w:pPr>
            <w:pStyle w:val="Fuzeile"/>
          </w:pPr>
          <w:r>
            <w:t>Dateiname</w:t>
          </w:r>
        </w:p>
      </w:tc>
      <w:tc>
        <w:tcPr>
          <w:tcW w:w="1559" w:type="dxa"/>
        </w:tcPr>
        <w:p w:rsidR="006F4FA5" w:rsidRDefault="006F4FA5">
          <w:pPr>
            <w:pStyle w:val="Fuzeile"/>
            <w:ind w:left="44"/>
          </w:pPr>
          <w:r>
            <w:t>Letzte Änderung</w:t>
          </w:r>
        </w:p>
      </w:tc>
      <w:tc>
        <w:tcPr>
          <w:tcW w:w="1276" w:type="dxa"/>
        </w:tcPr>
        <w:p w:rsidR="006F4FA5" w:rsidRDefault="006F4FA5">
          <w:pPr>
            <w:pStyle w:val="Fuzeile"/>
          </w:pPr>
          <w:r>
            <w:t>Druckdatum</w:t>
          </w:r>
          <w:r>
            <w:tab/>
          </w:r>
        </w:p>
      </w:tc>
      <w:tc>
        <w:tcPr>
          <w:tcW w:w="708" w:type="dxa"/>
        </w:tcPr>
        <w:p w:rsidR="006F4FA5" w:rsidRDefault="006F4FA5">
          <w:pPr>
            <w:pStyle w:val="Fuzeile"/>
          </w:pPr>
          <w:r>
            <w:t>Seite</w:t>
          </w:r>
        </w:p>
      </w:tc>
    </w:tr>
    <w:tr w:rsidR="006F4FA5">
      <w:tc>
        <w:tcPr>
          <w:tcW w:w="864" w:type="dxa"/>
        </w:tcPr>
        <w:p w:rsidR="006F4FA5" w:rsidRDefault="006F4FA5">
          <w:pPr>
            <w:pStyle w:val="Fuzeile"/>
          </w:pPr>
          <w:r>
            <w:t>1.0</w:t>
          </w:r>
        </w:p>
      </w:tc>
      <w:tc>
        <w:tcPr>
          <w:tcW w:w="1688" w:type="dxa"/>
        </w:tcPr>
        <w:p w:rsidR="006F4FA5" w:rsidRDefault="00E12F6D">
          <w:pPr>
            <w:pStyle w:val="Fuzeile"/>
          </w:pPr>
          <w:r>
            <w:fldChar w:fldCharType="begin"/>
          </w:r>
          <w:r>
            <w:instrText xml:space="preserve"> AUTHOR  \* MERGEFORMAT </w:instrText>
          </w:r>
          <w:r>
            <w:fldChar w:fldCharType="separate"/>
          </w:r>
          <w:r w:rsidR="00354377">
            <w:rPr>
              <w:noProof/>
            </w:rPr>
            <w:t>Bronko</w:t>
          </w:r>
          <w:r>
            <w:rPr>
              <w:noProof/>
            </w:rPr>
            <w:fldChar w:fldCharType="end"/>
          </w:r>
        </w:p>
      </w:tc>
      <w:tc>
        <w:tcPr>
          <w:tcW w:w="2835" w:type="dxa"/>
        </w:tcPr>
        <w:p w:rsidR="006F4FA5" w:rsidRDefault="00E12F6D">
          <w:pPr>
            <w:pStyle w:val="Fuzeile"/>
          </w:pPr>
          <w:r>
            <w:fldChar w:fldCharType="begin"/>
          </w:r>
          <w:r>
            <w:instrText xml:space="preserve"> FILENAME  \* MERGEFORMAT </w:instrText>
          </w:r>
          <w:r>
            <w:fldChar w:fldCharType="separate"/>
          </w:r>
          <w:r w:rsidR="00354377">
            <w:rPr>
              <w:noProof/>
            </w:rPr>
            <w:t>Dokument2</w:t>
          </w:r>
          <w:r>
            <w:rPr>
              <w:noProof/>
            </w:rPr>
            <w:fldChar w:fldCharType="end"/>
          </w:r>
        </w:p>
      </w:tc>
      <w:tc>
        <w:tcPr>
          <w:tcW w:w="1559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4615AF">
            <w:rPr>
              <w:noProof/>
            </w:rPr>
            <w:t>27.04.2018</w:t>
          </w:r>
          <w:r>
            <w:fldChar w:fldCharType="end"/>
          </w:r>
        </w:p>
      </w:tc>
      <w:tc>
        <w:tcPr>
          <w:tcW w:w="1276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PRINTDATE \@ "dd.MM.yyyy" \* MERGEFORMAT </w:instrText>
          </w:r>
          <w:r>
            <w:fldChar w:fldCharType="separate"/>
          </w:r>
          <w:r w:rsidR="00354377">
            <w:rPr>
              <w:noProof/>
            </w:rPr>
            <w:t>25.09.2002</w:t>
          </w:r>
          <w:r>
            <w:fldChar w:fldCharType="end"/>
          </w:r>
        </w:p>
      </w:tc>
      <w:tc>
        <w:tcPr>
          <w:tcW w:w="708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10B66"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10B66">
            <w:rPr>
              <w:noProof/>
            </w:rPr>
            <w:t>1</w:t>
          </w:r>
          <w:r>
            <w:fldChar w:fldCharType="end"/>
          </w:r>
        </w:p>
      </w:tc>
    </w:tr>
  </w:tbl>
  <w:p w:rsidR="006F4FA5" w:rsidRDefault="006F4FA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F6D" w:rsidRDefault="00E12F6D">
      <w:r>
        <w:separator/>
      </w:r>
    </w:p>
  </w:footnote>
  <w:footnote w:type="continuationSeparator" w:id="0">
    <w:p w:rsidR="00E12F6D" w:rsidRDefault="00E12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FA5" w:rsidRDefault="00E12F6D">
    <w:pPr>
      <w:pBdr>
        <w:bottom w:val="single" w:sz="4" w:space="1" w:color="auto"/>
      </w:pBdr>
      <w:rPr>
        <w:b/>
        <w:spacing w:val="60"/>
      </w:rPr>
    </w:pPr>
    <w:r>
      <w:rPr>
        <w:b/>
        <w:noProof/>
        <w:spacing w:val="60"/>
        <w:lang w:val="de-A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359.3pt;margin-top:-30.4pt;width:137.6pt;height:61.8pt;z-index:1">
          <v:imagedata r:id="rId1" o:title="Logo FTW"/>
        </v:shape>
      </w:pict>
    </w:r>
    <w:r w:rsidR="000E4F1E">
      <w:rPr>
        <w:b/>
        <w:noProof/>
        <w:spacing w:val="60"/>
        <w:lang w:val="de-AT"/>
      </w:rPr>
      <w:t>Besprechungsprotokoll</w:t>
    </w:r>
    <w:r w:rsidR="006F4FA5">
      <w:rPr>
        <w:b/>
        <w:spacing w:val="60"/>
      </w:rPr>
      <w:t xml:space="preserve"> – </w:t>
    </w:r>
    <w:r w:rsidR="00F655DD">
      <w:rPr>
        <w:b/>
        <w:spacing w:val="60"/>
      </w:rPr>
      <w:t>IT Projektarbeit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5F34B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2A2CB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AC878BF"/>
    <w:multiLevelType w:val="singleLevel"/>
    <w:tmpl w:val="F0548B7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" w15:restartNumberingAfterBreak="0">
    <w:nsid w:val="6A6A4212"/>
    <w:multiLevelType w:val="single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5" w15:restartNumberingAfterBreak="0">
    <w:nsid w:val="71441862"/>
    <w:multiLevelType w:val="multi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4"/>
  </w:num>
  <w:num w:numId="6">
    <w:abstractNumId w:val="0"/>
    <w:lvlOverride w:ilvl="0">
      <w:lvl w:ilvl="0">
        <w:start w:val="1"/>
        <w:numFmt w:val="bullet"/>
        <w:lvlText w:val="-"/>
        <w:legacy w:legacy="1" w:legacySpace="120" w:legacyIndent="360"/>
        <w:lvlJc w:val="left"/>
        <w:pPr>
          <w:ind w:left="1440" w:hanging="360"/>
        </w:pPr>
      </w:lvl>
    </w:lvlOverride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377"/>
    <w:rsid w:val="00073B4C"/>
    <w:rsid w:val="00081297"/>
    <w:rsid w:val="000A671D"/>
    <w:rsid w:val="000E4F1E"/>
    <w:rsid w:val="001D5F87"/>
    <w:rsid w:val="00241608"/>
    <w:rsid w:val="00262AFD"/>
    <w:rsid w:val="003362D7"/>
    <w:rsid w:val="00354377"/>
    <w:rsid w:val="004607EA"/>
    <w:rsid w:val="004615AF"/>
    <w:rsid w:val="00492C62"/>
    <w:rsid w:val="00564C72"/>
    <w:rsid w:val="006F4FA5"/>
    <w:rsid w:val="00840DC3"/>
    <w:rsid w:val="00892AEC"/>
    <w:rsid w:val="008E2788"/>
    <w:rsid w:val="009D5E2F"/>
    <w:rsid w:val="00A0155D"/>
    <w:rsid w:val="00AA1AF8"/>
    <w:rsid w:val="00AB759D"/>
    <w:rsid w:val="00AD721D"/>
    <w:rsid w:val="00B07D07"/>
    <w:rsid w:val="00B80B4D"/>
    <w:rsid w:val="00CC4201"/>
    <w:rsid w:val="00D0134A"/>
    <w:rsid w:val="00E12F6D"/>
    <w:rsid w:val="00E51AB6"/>
    <w:rsid w:val="00ED2203"/>
    <w:rsid w:val="00F10B66"/>
    <w:rsid w:val="00F6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33D9C9CC"/>
  <w15:chartTrackingRefBased/>
  <w15:docId w15:val="{49460770-19D5-4B53-A5A2-744A470B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jc w:val="both"/>
    </w:pPr>
    <w:rPr>
      <w:rFonts w:ascii="Verdana" w:hAnsi="Verdana"/>
      <w:lang w:val="de-DE"/>
    </w:rPr>
  </w:style>
  <w:style w:type="paragraph" w:styleId="berschrift1">
    <w:name w:val="heading 1"/>
    <w:basedOn w:val="Standard"/>
    <w:next w:val="Standard"/>
    <w:qFormat/>
    <w:pPr>
      <w:keepNext/>
      <w:spacing w:before="240" w:after="80"/>
      <w:outlineLvl w:val="0"/>
    </w:pPr>
    <w:rPr>
      <w:b/>
    </w:rPr>
  </w:style>
  <w:style w:type="paragraph" w:styleId="berschrift2">
    <w:name w:val="heading 2"/>
    <w:basedOn w:val="Standard"/>
    <w:next w:val="Standard"/>
    <w:qFormat/>
    <w:pPr>
      <w:tabs>
        <w:tab w:val="left" w:pos="2127"/>
      </w:tabs>
      <w:spacing w:before="360" w:after="120"/>
      <w:outlineLvl w:val="1"/>
    </w:pPr>
    <w:rPr>
      <w:b/>
    </w:rPr>
  </w:style>
  <w:style w:type="paragraph" w:styleId="berschrift3">
    <w:name w:val="heading 3"/>
    <w:basedOn w:val="berschrift1"/>
    <w:next w:val="Standard"/>
    <w:qFormat/>
    <w:pPr>
      <w:outlineLvl w:val="2"/>
    </w:p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ascii="Arial" w:hAnsi="Arial"/>
      <w:sz w:val="24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rFonts w:ascii="Arial" w:hAnsi="Arial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252"/>
        <w:tab w:val="right" w:pos="8504"/>
      </w:tabs>
    </w:pPr>
    <w:rPr>
      <w:rFonts w:ascii="Arial" w:hAnsi="Arial"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Standard"/>
    <w:rPr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7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nko\AppData\Local\Temp\ITP_Besprechungsprotokoll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ITP_Besprechungsprotokoll</Template>
  <TotalTime>0</TotalTime>
  <Pages>1</Pages>
  <Words>122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Technikum Wien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Bronko</dc:creator>
  <cp:keywords/>
  <cp:lastModifiedBy>Hendrik Körner</cp:lastModifiedBy>
  <cp:revision>3</cp:revision>
  <cp:lastPrinted>2002-09-25T10:02:00Z</cp:lastPrinted>
  <dcterms:created xsi:type="dcterms:W3CDTF">2018-04-27T11:23:00Z</dcterms:created>
  <dcterms:modified xsi:type="dcterms:W3CDTF">2018-04-27T11:30:00Z</dcterms:modified>
</cp:coreProperties>
</file>