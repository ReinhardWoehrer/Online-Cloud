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21D" w:rsidRDefault="00AD721D">
      <w:pPr>
        <w:pStyle w:val="berschrift1"/>
      </w:pPr>
      <w:r>
        <w:t>Titel des Projektes</w:t>
      </w:r>
    </w:p>
    <w:p w:rsidR="00550C42" w:rsidRPr="00550C42" w:rsidRDefault="00550C42" w:rsidP="00550C42">
      <w:pPr>
        <w:pStyle w:val="comment"/>
        <w:rPr>
          <w:lang w:val="de-AT"/>
        </w:rPr>
      </w:pPr>
      <w:r w:rsidRPr="00CC4201">
        <w:rPr>
          <w:lang w:val="de-AT"/>
        </w:rPr>
        <w:t>Online-Cloud</w:t>
      </w:r>
    </w:p>
    <w:p w:rsidR="00AD721D" w:rsidRDefault="00AD721D">
      <w:pPr>
        <w:pStyle w:val="berschrift1"/>
      </w:pPr>
      <w:r>
        <w:t>Vision des Projektes</w:t>
      </w:r>
    </w:p>
    <w:p w:rsidR="00354377" w:rsidRDefault="00354377">
      <w:pPr>
        <w:pStyle w:val="comment"/>
      </w:pPr>
      <w:r>
        <w:t>Online-Cloud auf einem Raspberry Pi</w:t>
      </w:r>
    </w:p>
    <w:p w:rsidR="00354377" w:rsidRDefault="00354377">
      <w:pPr>
        <w:pStyle w:val="comment"/>
      </w:pPr>
      <w:r>
        <w:t xml:space="preserve">Mit dazugehöriger Datenbank </w:t>
      </w:r>
    </w:p>
    <w:p w:rsidR="000E4F1E" w:rsidRDefault="000E4F1E" w:rsidP="000E4F1E">
      <w:pPr>
        <w:pStyle w:val="berschrift1"/>
        <w:rPr>
          <w:lang w:val="de-AT"/>
        </w:rPr>
      </w:pPr>
      <w:r>
        <w:rPr>
          <w:lang w:val="de-AT"/>
        </w:rPr>
        <w:t>Projektleiter</w:t>
      </w:r>
    </w:p>
    <w:p w:rsidR="000E4F1E" w:rsidRDefault="00354377" w:rsidP="000E4F1E">
      <w:pPr>
        <w:pStyle w:val="comment"/>
      </w:pPr>
      <w:r w:rsidRPr="00354377">
        <w:t>Reinhard</w:t>
      </w:r>
      <w:r>
        <w:t xml:space="preserve"> </w:t>
      </w:r>
      <w:r w:rsidRPr="00354377">
        <w:t>Woehrer</w:t>
      </w:r>
    </w:p>
    <w:p w:rsidR="000E4F1E" w:rsidRPr="000E4F1E" w:rsidRDefault="00AD721D" w:rsidP="008E2788">
      <w:pPr>
        <w:pStyle w:val="berschrift1"/>
        <w:rPr>
          <w:lang w:val="de-AT"/>
        </w:rPr>
      </w:pPr>
      <w:r>
        <w:rPr>
          <w:lang w:val="de-AT"/>
        </w:rPr>
        <w:br w:type="column"/>
      </w:r>
      <w:r w:rsidR="000E4F1E">
        <w:rPr>
          <w:color w:val="999999"/>
          <w:lang w:val="de-AT"/>
        </w:rPr>
        <w:t xml:space="preserve"> </w:t>
      </w:r>
    </w:p>
    <w:p w:rsidR="000E4F1E" w:rsidRDefault="000E4F1E" w:rsidP="000E4F1E">
      <w:pPr>
        <w:pStyle w:val="berschrift1"/>
        <w:rPr>
          <w:color w:val="999999"/>
          <w:lang w:val="de-AT"/>
        </w:rPr>
      </w:pPr>
      <w:r>
        <w:t xml:space="preserve">Besprechungsdatum: </w:t>
      </w:r>
      <w:r w:rsidR="00D0134A">
        <w:rPr>
          <w:b w:val="0"/>
          <w:color w:val="999999"/>
          <w:lang w:val="de-AT"/>
        </w:rPr>
        <w:t>27</w:t>
      </w:r>
      <w:r w:rsidRPr="000E4F1E">
        <w:rPr>
          <w:b w:val="0"/>
          <w:color w:val="999999"/>
          <w:lang w:val="de-AT"/>
        </w:rPr>
        <w:t>.03.201</w:t>
      </w:r>
      <w:r w:rsidR="00354377">
        <w:rPr>
          <w:b w:val="0"/>
          <w:color w:val="999999"/>
          <w:lang w:val="de-AT"/>
        </w:rPr>
        <w:t>8</w:t>
      </w:r>
    </w:p>
    <w:p w:rsidR="000E4F1E" w:rsidRPr="000E4F1E" w:rsidRDefault="000E4F1E" w:rsidP="000E4F1E">
      <w:pPr>
        <w:rPr>
          <w:lang w:val="de-AT"/>
        </w:rPr>
      </w:pPr>
      <w:r>
        <w:rPr>
          <w:b/>
        </w:rPr>
        <w:t xml:space="preserve">Ort: </w:t>
      </w:r>
      <w:r>
        <w:rPr>
          <w:color w:val="999999"/>
          <w:lang w:val="de-AT"/>
        </w:rPr>
        <w:t>FH Technikum Wien</w:t>
      </w:r>
    </w:p>
    <w:p w:rsidR="00AD721D" w:rsidRDefault="000E4F1E" w:rsidP="00354377">
      <w:pPr>
        <w:pStyle w:val="berschrift1"/>
      </w:pPr>
      <w:r>
        <w:t>Besprechungsteil</w:t>
      </w:r>
      <w:r w:rsidR="00AD721D">
        <w:t>nehmer</w:t>
      </w:r>
    </w:p>
    <w:p w:rsidR="00354377" w:rsidRPr="00CC4201" w:rsidRDefault="00354377" w:rsidP="00354377">
      <w:pPr>
        <w:rPr>
          <w:color w:val="999999"/>
          <w:lang w:val="de-AT"/>
        </w:rPr>
      </w:pPr>
      <w:r w:rsidRPr="00CC4201">
        <w:rPr>
          <w:color w:val="999999"/>
          <w:lang w:val="de-AT"/>
        </w:rPr>
        <w:t>Reinhard Woehrer</w:t>
      </w:r>
    </w:p>
    <w:p w:rsidR="00354377" w:rsidRPr="00CC4201" w:rsidRDefault="00354377" w:rsidP="00354377">
      <w:pPr>
        <w:rPr>
          <w:color w:val="999999"/>
          <w:lang w:val="de-AT"/>
        </w:rPr>
      </w:pPr>
      <w:r w:rsidRPr="00CC4201">
        <w:rPr>
          <w:color w:val="999999"/>
          <w:lang w:val="de-AT"/>
        </w:rPr>
        <w:t xml:space="preserve">Dominik </w:t>
      </w:r>
      <w:proofErr w:type="spellStart"/>
      <w:r w:rsidRPr="00CC4201">
        <w:rPr>
          <w:color w:val="999999"/>
          <w:lang w:val="de-AT"/>
        </w:rPr>
        <w:t>Kment</w:t>
      </w:r>
      <w:proofErr w:type="spellEnd"/>
    </w:p>
    <w:p w:rsidR="00354377" w:rsidRPr="00CC4201" w:rsidRDefault="00354377" w:rsidP="00354377">
      <w:pPr>
        <w:rPr>
          <w:color w:val="999999"/>
          <w:lang w:val="de-AT"/>
        </w:rPr>
      </w:pPr>
      <w:r w:rsidRPr="00CC4201">
        <w:rPr>
          <w:color w:val="999999"/>
          <w:lang w:val="de-AT"/>
        </w:rPr>
        <w:t>Hendrik Körner</w:t>
      </w:r>
    </w:p>
    <w:p w:rsidR="00354377" w:rsidRPr="00354377" w:rsidRDefault="00354377">
      <w:pPr>
        <w:pStyle w:val="comment"/>
        <w:ind w:left="567"/>
        <w:rPr>
          <w:lang w:val="de-AT"/>
        </w:rPr>
      </w:pPr>
    </w:p>
    <w:p w:rsidR="00354377" w:rsidRPr="00354377" w:rsidRDefault="00354377">
      <w:pPr>
        <w:pStyle w:val="comment"/>
        <w:ind w:left="567"/>
        <w:rPr>
          <w:lang w:val="de-AT"/>
        </w:rPr>
      </w:pPr>
    </w:p>
    <w:p w:rsidR="00AD721D" w:rsidRPr="00354377" w:rsidRDefault="00AD721D">
      <w:pPr>
        <w:pStyle w:val="comment"/>
        <w:rPr>
          <w:lang w:val="de-AT"/>
        </w:rPr>
        <w:sectPr w:rsidR="00AD721D" w:rsidRPr="00354377">
          <w:headerReference w:type="default" r:id="rId7"/>
          <w:footerReference w:type="default" r:id="rId8"/>
          <w:type w:val="continuous"/>
          <w:pgSz w:w="11906" w:h="16838"/>
          <w:pgMar w:top="1417" w:right="1416" w:bottom="1134" w:left="1417" w:header="720" w:footer="720" w:gutter="0"/>
          <w:cols w:num="2" w:space="720" w:equalWidth="0">
            <w:col w:w="4325" w:space="708"/>
            <w:col w:w="4039"/>
          </w:cols>
        </w:sectPr>
      </w:pPr>
    </w:p>
    <w:tbl>
      <w:tblPr>
        <w:tblW w:w="10509" w:type="dxa"/>
        <w:tblInd w:w="-213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642"/>
        <w:gridCol w:w="2022"/>
        <w:gridCol w:w="6845"/>
      </w:tblGrid>
      <w:tr w:rsidR="00CC4201" w:rsidRPr="00A646E7" w:rsidTr="008E2788">
        <w:trPr>
          <w:trHeight w:val="812"/>
          <w:tblHeader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CC4201" w:rsidRPr="00A646E7" w:rsidRDefault="00CC4201" w:rsidP="00492C62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A646E7">
              <w:rPr>
                <w:b/>
                <w:bCs/>
                <w:color w:val="FFFFFF"/>
                <w:sz w:val="24"/>
                <w:szCs w:val="24"/>
              </w:rPr>
              <w:t>Betroffen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CC4201" w:rsidRPr="00A646E7" w:rsidRDefault="00CC4201" w:rsidP="00492C62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A646E7">
              <w:rPr>
                <w:b/>
                <w:bCs/>
                <w:color w:val="FFFFFF"/>
                <w:sz w:val="24"/>
                <w:szCs w:val="24"/>
              </w:rPr>
              <w:t>Stichwort</w:t>
            </w:r>
          </w:p>
        </w:tc>
        <w:tc>
          <w:tcPr>
            <w:tcW w:w="6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CC4201" w:rsidRPr="00A646E7" w:rsidRDefault="00CC4201" w:rsidP="00492C62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A646E7">
              <w:rPr>
                <w:b/>
                <w:bCs/>
                <w:color w:val="FFFFFF"/>
                <w:sz w:val="24"/>
                <w:szCs w:val="24"/>
              </w:rPr>
              <w:t>Beschreibung</w:t>
            </w:r>
          </w:p>
        </w:tc>
      </w:tr>
      <w:tr w:rsidR="00CC4201" w:rsidRPr="00A646E7" w:rsidTr="008E2788">
        <w:trPr>
          <w:trHeight w:val="1018"/>
        </w:trPr>
        <w:tc>
          <w:tcPr>
            <w:tcW w:w="1642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CC4201" w:rsidP="00492C62">
            <w:r>
              <w:t>A</w:t>
            </w:r>
            <w:r w:rsidRPr="00A646E7">
              <w:t>lle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840DC3" w:rsidP="00492C62">
            <w:r>
              <w:t>Raspberry Pi</w:t>
            </w:r>
          </w:p>
        </w:tc>
        <w:tc>
          <w:tcPr>
            <w:tcW w:w="6845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8E2788" w:rsidP="00892AEC">
            <w:pPr>
              <w:jc w:val="left"/>
            </w:pPr>
            <w:r>
              <w:t>Hr. Woehrer hat den Raspberry Pi besorgt, alle sollen sich mit dem Gerät vertraut machen</w:t>
            </w:r>
          </w:p>
        </w:tc>
      </w:tr>
      <w:tr w:rsidR="00CC4201" w:rsidRPr="00A646E7" w:rsidTr="008E2788">
        <w:trPr>
          <w:trHeight w:val="1170"/>
        </w:trPr>
        <w:tc>
          <w:tcPr>
            <w:tcW w:w="1642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Default="00CC4201" w:rsidP="00492C62">
            <w:r>
              <w:t>Alle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Default="008E2788" w:rsidP="00492C62">
            <w:r>
              <w:t>Arbeitspakete</w:t>
            </w:r>
          </w:p>
        </w:tc>
        <w:tc>
          <w:tcPr>
            <w:tcW w:w="6845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Default="008E2788" w:rsidP="00892AEC">
            <w:pPr>
              <w:jc w:val="left"/>
            </w:pPr>
            <w:r>
              <w:t>Es werden Arbeitspakete erstellt und in die chronologische Rei</w:t>
            </w:r>
            <w:r w:rsidR="00711756">
              <w:t>h</w:t>
            </w:r>
            <w:bookmarkStart w:id="0" w:name="_GoBack"/>
            <w:bookmarkEnd w:id="0"/>
            <w:r>
              <w:t>enfolge gebracht</w:t>
            </w:r>
          </w:p>
        </w:tc>
      </w:tr>
      <w:tr w:rsidR="00CC4201" w:rsidRPr="00A646E7" w:rsidTr="008E2788">
        <w:trPr>
          <w:trHeight w:val="1155"/>
        </w:trPr>
        <w:tc>
          <w:tcPr>
            <w:tcW w:w="164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8E2788" w:rsidP="00492C62">
            <w:r>
              <w:t>Alle</w:t>
            </w:r>
          </w:p>
        </w:tc>
        <w:tc>
          <w:tcPr>
            <w:tcW w:w="202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8E2788" w:rsidP="00492C62">
            <w:r>
              <w:t>Zeiteinteilung</w:t>
            </w:r>
          </w:p>
        </w:tc>
        <w:tc>
          <w:tcPr>
            <w:tcW w:w="6845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8E2788" w:rsidP="00892AEC">
            <w:pPr>
              <w:jc w:val="left"/>
            </w:pPr>
            <w:r>
              <w:t>Es wird eine grobe Zeiteinteilung der Arbeitspakete festgelegt</w:t>
            </w:r>
          </w:p>
        </w:tc>
      </w:tr>
      <w:tr w:rsidR="008E2788" w:rsidRPr="00A646E7" w:rsidTr="008E2788">
        <w:trPr>
          <w:trHeight w:val="1155"/>
        </w:trPr>
        <w:tc>
          <w:tcPr>
            <w:tcW w:w="164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8E2788" w:rsidRDefault="008E2788" w:rsidP="00492C62">
            <w:r>
              <w:t>Alle</w:t>
            </w:r>
          </w:p>
        </w:tc>
        <w:tc>
          <w:tcPr>
            <w:tcW w:w="202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8E2788" w:rsidRDefault="008E2788" w:rsidP="00492C62">
            <w:r>
              <w:t>Spezifikationen</w:t>
            </w:r>
          </w:p>
        </w:tc>
        <w:tc>
          <w:tcPr>
            <w:tcW w:w="6845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8E2788" w:rsidRDefault="008E2788" w:rsidP="00892AEC">
            <w:pPr>
              <w:jc w:val="left"/>
            </w:pPr>
            <w:r>
              <w:t>Es wurde bestimmt welche Software benutzt werden soll</w:t>
            </w:r>
          </w:p>
        </w:tc>
      </w:tr>
      <w:tr w:rsidR="005832FF" w:rsidRPr="00A646E7" w:rsidTr="008E2788">
        <w:trPr>
          <w:trHeight w:val="1155"/>
        </w:trPr>
        <w:tc>
          <w:tcPr>
            <w:tcW w:w="164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5832FF" w:rsidRDefault="005832FF" w:rsidP="00492C62">
            <w:r>
              <w:t>Woehrer</w:t>
            </w:r>
          </w:p>
        </w:tc>
        <w:tc>
          <w:tcPr>
            <w:tcW w:w="202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5832FF" w:rsidRDefault="005832FF" w:rsidP="00492C62">
            <w:r>
              <w:t>Webseite</w:t>
            </w:r>
          </w:p>
        </w:tc>
        <w:tc>
          <w:tcPr>
            <w:tcW w:w="6845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5832FF" w:rsidRDefault="005832FF" w:rsidP="00892AEC">
            <w:pPr>
              <w:jc w:val="left"/>
            </w:pPr>
            <w:r>
              <w:t>Hr. Woehrer erstellt erste Mockups zur Webseite</w:t>
            </w:r>
          </w:p>
        </w:tc>
      </w:tr>
      <w:tr w:rsidR="00CC4201" w:rsidRPr="00A646E7" w:rsidTr="008E2788">
        <w:trPr>
          <w:trHeight w:val="1289"/>
        </w:trPr>
        <w:tc>
          <w:tcPr>
            <w:tcW w:w="164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8E2788" w:rsidP="00492C62">
            <w:r>
              <w:t>Alle</w:t>
            </w:r>
          </w:p>
        </w:tc>
        <w:tc>
          <w:tcPr>
            <w:tcW w:w="202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8E2788" w:rsidRDefault="008E2788" w:rsidP="00892AEC">
            <w:r>
              <w:t>Treffen</w:t>
            </w:r>
          </w:p>
          <w:p w:rsidR="00CC4201" w:rsidRPr="00A646E7" w:rsidRDefault="008E2788" w:rsidP="00892AEC">
            <w:r>
              <w:t>Projektbetreuer</w:t>
            </w:r>
          </w:p>
        </w:tc>
        <w:tc>
          <w:tcPr>
            <w:tcW w:w="6845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8E2788" w:rsidP="00892AEC">
            <w:pPr>
              <w:jc w:val="left"/>
            </w:pPr>
            <w:r>
              <w:t>Es wird der 04.04.2018 als erstes Treffen mit der Projektbetreuer Nimmervoll ausgemacht</w:t>
            </w:r>
          </w:p>
        </w:tc>
      </w:tr>
    </w:tbl>
    <w:p w:rsidR="00892AEC" w:rsidRDefault="00892AEC" w:rsidP="00892AEC">
      <w:pPr>
        <w:tabs>
          <w:tab w:val="left" w:pos="9072"/>
        </w:tabs>
        <w:rPr>
          <w:bCs/>
          <w:sz w:val="16"/>
        </w:rPr>
      </w:pPr>
    </w:p>
    <w:p w:rsidR="000E4F1E" w:rsidRPr="00892AEC" w:rsidRDefault="000E4F1E" w:rsidP="00892AEC">
      <w:pPr>
        <w:tabs>
          <w:tab w:val="left" w:pos="9072"/>
        </w:tabs>
        <w:rPr>
          <w:sz w:val="16"/>
        </w:rPr>
      </w:pPr>
    </w:p>
    <w:sectPr w:rsidR="000E4F1E" w:rsidRPr="00892AEC">
      <w:type w:val="continuous"/>
      <w:pgSz w:w="11906" w:h="16838"/>
      <w:pgMar w:top="1417" w:right="1416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FC4" w:rsidRDefault="00267FC4">
      <w:r>
        <w:separator/>
      </w:r>
    </w:p>
  </w:endnote>
  <w:endnote w:type="continuationSeparator" w:id="0">
    <w:p w:rsidR="00267FC4" w:rsidRDefault="0026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64"/>
      <w:gridCol w:w="1688"/>
      <w:gridCol w:w="2835"/>
      <w:gridCol w:w="1559"/>
      <w:gridCol w:w="1276"/>
      <w:gridCol w:w="708"/>
    </w:tblGrid>
    <w:tr w:rsidR="006F4FA5">
      <w:tc>
        <w:tcPr>
          <w:tcW w:w="864" w:type="dxa"/>
        </w:tcPr>
        <w:p w:rsidR="006F4FA5" w:rsidRDefault="006F4FA5">
          <w:pPr>
            <w:pStyle w:val="Fuzeile"/>
          </w:pPr>
          <w:r>
            <w:t>Version</w:t>
          </w:r>
        </w:p>
      </w:tc>
      <w:tc>
        <w:tcPr>
          <w:tcW w:w="1688" w:type="dxa"/>
        </w:tcPr>
        <w:p w:rsidR="006F4FA5" w:rsidRDefault="006F4FA5">
          <w:pPr>
            <w:pStyle w:val="Fuzeile"/>
          </w:pPr>
          <w:r>
            <w:t>Autor</w:t>
          </w:r>
        </w:p>
      </w:tc>
      <w:tc>
        <w:tcPr>
          <w:tcW w:w="2835" w:type="dxa"/>
        </w:tcPr>
        <w:p w:rsidR="006F4FA5" w:rsidRDefault="006F4FA5">
          <w:pPr>
            <w:pStyle w:val="Fuzeile"/>
          </w:pPr>
          <w:r>
            <w:t>Dateiname</w:t>
          </w:r>
        </w:p>
      </w:tc>
      <w:tc>
        <w:tcPr>
          <w:tcW w:w="1559" w:type="dxa"/>
        </w:tcPr>
        <w:p w:rsidR="006F4FA5" w:rsidRDefault="006F4FA5">
          <w:pPr>
            <w:pStyle w:val="Fuzeile"/>
            <w:ind w:left="44"/>
          </w:pPr>
          <w:r>
            <w:t>Letzte Änderung</w:t>
          </w:r>
        </w:p>
      </w:tc>
      <w:tc>
        <w:tcPr>
          <w:tcW w:w="1276" w:type="dxa"/>
        </w:tcPr>
        <w:p w:rsidR="006F4FA5" w:rsidRDefault="006F4FA5">
          <w:pPr>
            <w:pStyle w:val="Fuzeile"/>
          </w:pPr>
          <w:r>
            <w:t>Druckdatum</w:t>
          </w:r>
          <w:r>
            <w:tab/>
          </w:r>
        </w:p>
      </w:tc>
      <w:tc>
        <w:tcPr>
          <w:tcW w:w="708" w:type="dxa"/>
        </w:tcPr>
        <w:p w:rsidR="006F4FA5" w:rsidRDefault="006F4FA5">
          <w:pPr>
            <w:pStyle w:val="Fuzeile"/>
          </w:pPr>
          <w:r>
            <w:t>Seite</w:t>
          </w:r>
        </w:p>
      </w:tc>
    </w:tr>
    <w:tr w:rsidR="006F4FA5">
      <w:tc>
        <w:tcPr>
          <w:tcW w:w="864" w:type="dxa"/>
        </w:tcPr>
        <w:p w:rsidR="006F4FA5" w:rsidRDefault="006F4FA5">
          <w:pPr>
            <w:pStyle w:val="Fuzeile"/>
          </w:pPr>
          <w:r>
            <w:t>1.0</w:t>
          </w:r>
        </w:p>
      </w:tc>
      <w:tc>
        <w:tcPr>
          <w:tcW w:w="1688" w:type="dxa"/>
        </w:tcPr>
        <w:p w:rsidR="006F4FA5" w:rsidRDefault="00267FC4">
          <w:pPr>
            <w:pStyle w:val="Fuzeile"/>
          </w:pPr>
          <w:r>
            <w:fldChar w:fldCharType="begin"/>
          </w:r>
          <w:r>
            <w:instrText xml:space="preserve"> AUTHOR  \* MERGEFORMAT </w:instrText>
          </w:r>
          <w:r>
            <w:fldChar w:fldCharType="separate"/>
          </w:r>
          <w:r w:rsidR="00354377">
            <w:rPr>
              <w:noProof/>
            </w:rPr>
            <w:t>Bronko</w:t>
          </w:r>
          <w:r>
            <w:rPr>
              <w:noProof/>
            </w:rPr>
            <w:fldChar w:fldCharType="end"/>
          </w:r>
        </w:p>
      </w:tc>
      <w:tc>
        <w:tcPr>
          <w:tcW w:w="2835" w:type="dxa"/>
        </w:tcPr>
        <w:p w:rsidR="006F4FA5" w:rsidRDefault="00267FC4">
          <w:pPr>
            <w:pStyle w:val="Fuzeile"/>
          </w:pPr>
          <w:r>
            <w:fldChar w:fldCharType="begin"/>
          </w:r>
          <w:r>
            <w:instrText xml:space="preserve"> FILENAME  \* MERGEFORMAT </w:instrText>
          </w:r>
          <w:r>
            <w:fldChar w:fldCharType="separate"/>
          </w:r>
          <w:r w:rsidR="00354377">
            <w:rPr>
              <w:noProof/>
            </w:rPr>
            <w:t>Dokument2</w:t>
          </w:r>
          <w:r>
            <w:rPr>
              <w:noProof/>
            </w:rPr>
            <w:fldChar w:fldCharType="end"/>
          </w:r>
        </w:p>
      </w:tc>
      <w:tc>
        <w:tcPr>
          <w:tcW w:w="1559" w:type="dxa"/>
        </w:tcPr>
        <w:p w:rsidR="006F4FA5" w:rsidRDefault="006F4FA5">
          <w:pPr>
            <w:pStyle w:val="Fuzeile"/>
          </w:pP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711756">
            <w:rPr>
              <w:noProof/>
            </w:rPr>
            <w:t>27.04.2018</w:t>
          </w:r>
          <w:r>
            <w:fldChar w:fldCharType="end"/>
          </w:r>
        </w:p>
      </w:tc>
      <w:tc>
        <w:tcPr>
          <w:tcW w:w="1276" w:type="dxa"/>
        </w:tcPr>
        <w:p w:rsidR="006F4FA5" w:rsidRDefault="006F4FA5">
          <w:pPr>
            <w:pStyle w:val="Fuzeile"/>
          </w:pPr>
          <w:r>
            <w:fldChar w:fldCharType="begin"/>
          </w:r>
          <w:r>
            <w:instrText xml:space="preserve"> PRINTDATE \@ "dd.MM.yyyy" \* MERGEFORMAT </w:instrText>
          </w:r>
          <w:r>
            <w:fldChar w:fldCharType="separate"/>
          </w:r>
          <w:r w:rsidR="00354377">
            <w:rPr>
              <w:noProof/>
            </w:rPr>
            <w:t>25.09.2002</w:t>
          </w:r>
          <w:r>
            <w:fldChar w:fldCharType="end"/>
          </w:r>
        </w:p>
      </w:tc>
      <w:tc>
        <w:tcPr>
          <w:tcW w:w="708" w:type="dxa"/>
        </w:tcPr>
        <w:p w:rsidR="006F4FA5" w:rsidRDefault="006F4FA5">
          <w:pPr>
            <w:pStyle w:val="Fuzeile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10B66"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F10B66">
            <w:rPr>
              <w:noProof/>
            </w:rPr>
            <w:t>1</w:t>
          </w:r>
          <w:r>
            <w:fldChar w:fldCharType="end"/>
          </w:r>
        </w:p>
      </w:tc>
    </w:tr>
  </w:tbl>
  <w:p w:rsidR="006F4FA5" w:rsidRDefault="006F4FA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FC4" w:rsidRDefault="00267FC4">
      <w:r>
        <w:separator/>
      </w:r>
    </w:p>
  </w:footnote>
  <w:footnote w:type="continuationSeparator" w:id="0">
    <w:p w:rsidR="00267FC4" w:rsidRDefault="00267F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FA5" w:rsidRDefault="00267FC4">
    <w:pPr>
      <w:pBdr>
        <w:bottom w:val="single" w:sz="4" w:space="1" w:color="auto"/>
      </w:pBdr>
      <w:rPr>
        <w:b/>
        <w:spacing w:val="60"/>
      </w:rPr>
    </w:pPr>
    <w:r>
      <w:rPr>
        <w:b/>
        <w:noProof/>
        <w:spacing w:val="60"/>
        <w:lang w:val="de-A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359.3pt;margin-top:-30.4pt;width:137.6pt;height:61.8pt;z-index:1">
          <v:imagedata r:id="rId1" o:title="Logo FTW"/>
        </v:shape>
      </w:pict>
    </w:r>
    <w:r w:rsidR="000E4F1E">
      <w:rPr>
        <w:b/>
        <w:noProof/>
        <w:spacing w:val="60"/>
        <w:lang w:val="de-AT"/>
      </w:rPr>
      <w:t>Besprechungsprotokoll</w:t>
    </w:r>
    <w:r w:rsidR="006F4FA5">
      <w:rPr>
        <w:b/>
        <w:spacing w:val="60"/>
      </w:rPr>
      <w:t xml:space="preserve"> – </w:t>
    </w:r>
    <w:r w:rsidR="00F655DD">
      <w:rPr>
        <w:b/>
        <w:spacing w:val="60"/>
      </w:rPr>
      <w:t>IT Projektarbeit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5F34B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2A2CB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AC878BF"/>
    <w:multiLevelType w:val="singleLevel"/>
    <w:tmpl w:val="F0548B7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" w15:restartNumberingAfterBreak="0">
    <w:nsid w:val="6A6A4212"/>
    <w:multiLevelType w:val="single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5" w15:restartNumberingAfterBreak="0">
    <w:nsid w:val="71441862"/>
    <w:multiLevelType w:val="multi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5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5">
    <w:abstractNumId w:val="4"/>
  </w:num>
  <w:num w:numId="6">
    <w:abstractNumId w:val="0"/>
    <w:lvlOverride w:ilvl="0">
      <w:lvl w:ilvl="0">
        <w:start w:val="1"/>
        <w:numFmt w:val="bullet"/>
        <w:lvlText w:val="-"/>
        <w:legacy w:legacy="1" w:legacySpace="120" w:legacyIndent="360"/>
        <w:lvlJc w:val="left"/>
        <w:pPr>
          <w:ind w:left="1440" w:hanging="360"/>
        </w:pPr>
      </w:lvl>
    </w:lvlOverride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4377"/>
    <w:rsid w:val="00073B4C"/>
    <w:rsid w:val="00081297"/>
    <w:rsid w:val="000E4F1E"/>
    <w:rsid w:val="001D5F87"/>
    <w:rsid w:val="00241608"/>
    <w:rsid w:val="00267FC4"/>
    <w:rsid w:val="003362D7"/>
    <w:rsid w:val="00354377"/>
    <w:rsid w:val="0039462E"/>
    <w:rsid w:val="004607EA"/>
    <w:rsid w:val="00492C62"/>
    <w:rsid w:val="00550C42"/>
    <w:rsid w:val="00564C72"/>
    <w:rsid w:val="005832FF"/>
    <w:rsid w:val="006F4FA5"/>
    <w:rsid w:val="00711756"/>
    <w:rsid w:val="00840DC3"/>
    <w:rsid w:val="00892AEC"/>
    <w:rsid w:val="008E2788"/>
    <w:rsid w:val="009B18AE"/>
    <w:rsid w:val="009D5E2F"/>
    <w:rsid w:val="00AA1AF8"/>
    <w:rsid w:val="00AB759D"/>
    <w:rsid w:val="00AD721D"/>
    <w:rsid w:val="00B80B4D"/>
    <w:rsid w:val="00CC4201"/>
    <w:rsid w:val="00D0134A"/>
    <w:rsid w:val="00E51AB6"/>
    <w:rsid w:val="00F10B66"/>
    <w:rsid w:val="00F6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337E2A38"/>
  <w15:chartTrackingRefBased/>
  <w15:docId w15:val="{49460770-19D5-4B53-A5A2-744A470B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jc w:val="both"/>
    </w:pPr>
    <w:rPr>
      <w:rFonts w:ascii="Verdana" w:hAnsi="Verdana"/>
      <w:lang w:val="de-DE"/>
    </w:rPr>
  </w:style>
  <w:style w:type="paragraph" w:styleId="berschrift1">
    <w:name w:val="heading 1"/>
    <w:basedOn w:val="Standard"/>
    <w:next w:val="Standard"/>
    <w:qFormat/>
    <w:pPr>
      <w:keepNext/>
      <w:spacing w:before="240" w:after="80"/>
      <w:outlineLvl w:val="0"/>
    </w:pPr>
    <w:rPr>
      <w:b/>
    </w:rPr>
  </w:style>
  <w:style w:type="paragraph" w:styleId="berschrift2">
    <w:name w:val="heading 2"/>
    <w:basedOn w:val="Standard"/>
    <w:next w:val="Standard"/>
    <w:qFormat/>
    <w:pPr>
      <w:tabs>
        <w:tab w:val="left" w:pos="2127"/>
      </w:tabs>
      <w:spacing w:before="360" w:after="120"/>
      <w:outlineLvl w:val="1"/>
    </w:pPr>
    <w:rPr>
      <w:b/>
    </w:rPr>
  </w:style>
  <w:style w:type="paragraph" w:styleId="berschrift3">
    <w:name w:val="heading 3"/>
    <w:basedOn w:val="berschrift1"/>
    <w:next w:val="Standard"/>
    <w:qFormat/>
    <w:pPr>
      <w:outlineLvl w:val="2"/>
    </w:p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ascii="Arial" w:hAnsi="Arial"/>
      <w:sz w:val="24"/>
    </w:rPr>
  </w:style>
  <w:style w:type="paragraph" w:styleId="berschrift6">
    <w:name w:val="heading 6"/>
    <w:basedOn w:val="Standard"/>
    <w:next w:val="Standard"/>
    <w:qFormat/>
    <w:pPr>
      <w:keepNext/>
      <w:jc w:val="center"/>
      <w:outlineLvl w:val="5"/>
    </w:pPr>
    <w:rPr>
      <w:rFonts w:ascii="Arial" w:hAnsi="Arial"/>
      <w:b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252"/>
        <w:tab w:val="right" w:pos="8504"/>
      </w:tabs>
    </w:pPr>
    <w:rPr>
      <w:rFonts w:ascii="Arial" w:hAnsi="Arial"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comment">
    <w:name w:val="comment"/>
    <w:basedOn w:val="Standard"/>
    <w:rPr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7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nko\AppData\Local\Temp\ITP_Besprechungsprotokoll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ITP_Besprechungsprotokoll</Template>
  <TotalTime>0</TotalTime>
  <Pages>1</Pages>
  <Words>118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</vt:lpstr>
    </vt:vector>
  </TitlesOfParts>
  <Company>Technikum Wien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</dc:title>
  <dc:subject/>
  <dc:creator>Bronko</dc:creator>
  <cp:keywords/>
  <cp:lastModifiedBy>Reinhard Wöhrer</cp:lastModifiedBy>
  <cp:revision>7</cp:revision>
  <cp:lastPrinted>2002-09-25T10:02:00Z</cp:lastPrinted>
  <dcterms:created xsi:type="dcterms:W3CDTF">2018-04-27T10:59:00Z</dcterms:created>
  <dcterms:modified xsi:type="dcterms:W3CDTF">2018-04-27T21:55:00Z</dcterms:modified>
</cp:coreProperties>
</file>