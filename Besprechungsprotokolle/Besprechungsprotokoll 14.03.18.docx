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21D" w:rsidRDefault="00AD721D">
      <w:pPr>
        <w:pStyle w:val="berschrift1"/>
      </w:pPr>
      <w:r>
        <w:t>Titel des Projektes</w:t>
      </w:r>
    </w:p>
    <w:p w:rsidR="00AD721D" w:rsidRPr="00CC4201" w:rsidRDefault="00354377">
      <w:pPr>
        <w:pStyle w:val="comment"/>
        <w:rPr>
          <w:lang w:val="de-AT"/>
        </w:rPr>
      </w:pPr>
      <w:r w:rsidRPr="00CC4201">
        <w:rPr>
          <w:lang w:val="de-AT"/>
        </w:rPr>
        <w:t>Online-Cloud</w:t>
      </w:r>
    </w:p>
    <w:p w:rsidR="00AD721D" w:rsidRDefault="00AD721D">
      <w:pPr>
        <w:pStyle w:val="berschrift1"/>
      </w:pPr>
      <w:r>
        <w:t>Vision des Projektes</w:t>
      </w:r>
    </w:p>
    <w:p w:rsidR="00354377" w:rsidRDefault="00354377">
      <w:pPr>
        <w:pStyle w:val="comment"/>
      </w:pPr>
      <w:r>
        <w:t>Online-Cloud auf einem Raspberry Pi</w:t>
      </w:r>
    </w:p>
    <w:p w:rsidR="00354377" w:rsidRDefault="00354377">
      <w:pPr>
        <w:pStyle w:val="comment"/>
      </w:pPr>
      <w:r>
        <w:t xml:space="preserve">Mit dazugehöriger Datenbank </w:t>
      </w:r>
    </w:p>
    <w:p w:rsidR="000E4F1E" w:rsidRDefault="000E4F1E" w:rsidP="000E4F1E">
      <w:pPr>
        <w:pStyle w:val="berschrift1"/>
        <w:rPr>
          <w:lang w:val="de-AT"/>
        </w:rPr>
      </w:pPr>
      <w:r>
        <w:rPr>
          <w:lang w:val="de-AT"/>
        </w:rPr>
        <w:t>Projektleiter</w:t>
      </w:r>
    </w:p>
    <w:p w:rsidR="000E4F1E" w:rsidRDefault="00354377" w:rsidP="000E4F1E">
      <w:pPr>
        <w:pStyle w:val="comment"/>
      </w:pPr>
      <w:r w:rsidRPr="00354377">
        <w:t>Reinhard</w:t>
      </w:r>
      <w:r>
        <w:t xml:space="preserve"> </w:t>
      </w:r>
      <w:r w:rsidRPr="00354377">
        <w:t>Woehrer</w:t>
      </w:r>
    </w:p>
    <w:p w:rsidR="000E4F1E" w:rsidRPr="000E4F1E" w:rsidRDefault="00AD721D" w:rsidP="000301E5">
      <w:pPr>
        <w:pStyle w:val="berschrift1"/>
        <w:rPr>
          <w:lang w:val="de-AT"/>
        </w:rPr>
      </w:pPr>
      <w:r>
        <w:rPr>
          <w:lang w:val="de-AT"/>
        </w:rPr>
        <w:br w:type="column"/>
      </w:r>
      <w:r w:rsidR="000E4F1E">
        <w:rPr>
          <w:color w:val="999999"/>
          <w:lang w:val="de-AT"/>
        </w:rPr>
        <w:t xml:space="preserve"> </w:t>
      </w:r>
    </w:p>
    <w:p w:rsidR="000E4F1E" w:rsidRDefault="000E4F1E" w:rsidP="000E4F1E">
      <w:pPr>
        <w:pStyle w:val="berschrift1"/>
        <w:rPr>
          <w:color w:val="999999"/>
          <w:lang w:val="de-AT"/>
        </w:rPr>
      </w:pPr>
      <w:r>
        <w:t xml:space="preserve">Besprechungsdatum: </w:t>
      </w:r>
      <w:r w:rsidR="00354377">
        <w:rPr>
          <w:b w:val="0"/>
          <w:color w:val="999999"/>
          <w:lang w:val="de-AT"/>
        </w:rPr>
        <w:t>14</w:t>
      </w:r>
      <w:r w:rsidRPr="000E4F1E">
        <w:rPr>
          <w:b w:val="0"/>
          <w:color w:val="999999"/>
          <w:lang w:val="de-AT"/>
        </w:rPr>
        <w:t>.03.201</w:t>
      </w:r>
      <w:r w:rsidR="00354377">
        <w:rPr>
          <w:b w:val="0"/>
          <w:color w:val="999999"/>
          <w:lang w:val="de-AT"/>
        </w:rPr>
        <w:t>8</w:t>
      </w:r>
    </w:p>
    <w:p w:rsidR="000E4F1E" w:rsidRPr="000E4F1E" w:rsidRDefault="000E4F1E" w:rsidP="000E4F1E">
      <w:pPr>
        <w:rPr>
          <w:lang w:val="de-AT"/>
        </w:rPr>
      </w:pPr>
      <w:r>
        <w:rPr>
          <w:b/>
        </w:rPr>
        <w:t xml:space="preserve">Ort: </w:t>
      </w:r>
      <w:r>
        <w:rPr>
          <w:color w:val="999999"/>
          <w:lang w:val="de-AT"/>
        </w:rPr>
        <w:t>FH Technikum Wien</w:t>
      </w:r>
    </w:p>
    <w:p w:rsidR="00AD721D" w:rsidRDefault="000E4F1E" w:rsidP="00354377">
      <w:pPr>
        <w:pStyle w:val="berschrift1"/>
      </w:pPr>
      <w:r>
        <w:t>Besprechungsteil</w:t>
      </w:r>
      <w:r w:rsidR="00AD721D">
        <w:t>nehmer</w:t>
      </w:r>
    </w:p>
    <w:p w:rsidR="00354377" w:rsidRPr="00CC4201" w:rsidRDefault="00354377" w:rsidP="00354377">
      <w:pPr>
        <w:rPr>
          <w:color w:val="999999"/>
          <w:lang w:val="de-AT"/>
        </w:rPr>
      </w:pPr>
      <w:r w:rsidRPr="00CC4201">
        <w:rPr>
          <w:color w:val="999999"/>
          <w:lang w:val="de-AT"/>
        </w:rPr>
        <w:t>Reinhard Woehrer</w:t>
      </w:r>
    </w:p>
    <w:p w:rsidR="00354377" w:rsidRPr="00CC4201" w:rsidRDefault="00354377" w:rsidP="00354377">
      <w:pPr>
        <w:rPr>
          <w:color w:val="999999"/>
          <w:lang w:val="de-AT"/>
        </w:rPr>
      </w:pPr>
      <w:r w:rsidRPr="00CC4201">
        <w:rPr>
          <w:color w:val="999999"/>
          <w:lang w:val="de-AT"/>
        </w:rPr>
        <w:t xml:space="preserve">Dominik </w:t>
      </w:r>
      <w:proofErr w:type="spellStart"/>
      <w:r w:rsidRPr="00CC4201">
        <w:rPr>
          <w:color w:val="999999"/>
          <w:lang w:val="de-AT"/>
        </w:rPr>
        <w:t>Kment</w:t>
      </w:r>
      <w:proofErr w:type="spellEnd"/>
    </w:p>
    <w:p w:rsidR="00354377" w:rsidRPr="00CC4201" w:rsidRDefault="00354377" w:rsidP="00354377">
      <w:pPr>
        <w:rPr>
          <w:color w:val="999999"/>
          <w:lang w:val="de-AT"/>
        </w:rPr>
      </w:pPr>
      <w:r w:rsidRPr="00CC4201">
        <w:rPr>
          <w:color w:val="999999"/>
          <w:lang w:val="de-AT"/>
        </w:rPr>
        <w:t>Hendrik Körner</w:t>
      </w:r>
    </w:p>
    <w:p w:rsidR="00354377" w:rsidRPr="00354377" w:rsidRDefault="00354377">
      <w:pPr>
        <w:pStyle w:val="comment"/>
        <w:ind w:left="567"/>
        <w:rPr>
          <w:lang w:val="de-AT"/>
        </w:rPr>
      </w:pPr>
    </w:p>
    <w:p w:rsidR="00354377" w:rsidRPr="00354377" w:rsidRDefault="00354377">
      <w:pPr>
        <w:pStyle w:val="comment"/>
        <w:ind w:left="567"/>
        <w:rPr>
          <w:lang w:val="de-AT"/>
        </w:rPr>
      </w:pPr>
    </w:p>
    <w:p w:rsidR="00AD721D" w:rsidRPr="00354377" w:rsidRDefault="00AD721D">
      <w:pPr>
        <w:pStyle w:val="comment"/>
        <w:rPr>
          <w:lang w:val="de-AT"/>
        </w:rPr>
        <w:sectPr w:rsidR="00AD721D" w:rsidRPr="00354377">
          <w:headerReference w:type="default" r:id="rId7"/>
          <w:footerReference w:type="default" r:id="rId8"/>
          <w:type w:val="continuous"/>
          <w:pgSz w:w="11906" w:h="16838"/>
          <w:pgMar w:top="1417" w:right="1416" w:bottom="1134" w:left="1417" w:header="720" w:footer="720" w:gutter="0"/>
          <w:cols w:num="2" w:space="720" w:equalWidth="0">
            <w:col w:w="4325" w:space="708"/>
            <w:col w:w="4039"/>
          </w:cols>
        </w:sectPr>
      </w:pPr>
    </w:p>
    <w:tbl>
      <w:tblPr>
        <w:tblW w:w="10166" w:type="dxa"/>
        <w:tblInd w:w="-213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589"/>
        <w:gridCol w:w="2065"/>
        <w:gridCol w:w="6512"/>
      </w:tblGrid>
      <w:tr w:rsidR="00CC4201" w:rsidRPr="00A646E7" w:rsidTr="00CC4201">
        <w:trPr>
          <w:trHeight w:val="481"/>
          <w:tblHeader/>
        </w:trPr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CC4201" w:rsidRPr="00A646E7" w:rsidRDefault="00CC4201" w:rsidP="00492C62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A646E7">
              <w:rPr>
                <w:b/>
                <w:bCs/>
                <w:color w:val="FFFFFF"/>
                <w:sz w:val="24"/>
                <w:szCs w:val="24"/>
              </w:rPr>
              <w:t>Betroffen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CC4201" w:rsidRPr="00A646E7" w:rsidRDefault="00CC4201" w:rsidP="00492C62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A646E7">
              <w:rPr>
                <w:b/>
                <w:bCs/>
                <w:color w:val="FFFFFF"/>
                <w:sz w:val="24"/>
                <w:szCs w:val="24"/>
              </w:rPr>
              <w:t>Stichwort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:rsidR="00CC4201" w:rsidRPr="00A646E7" w:rsidRDefault="00CC4201" w:rsidP="00492C62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A646E7">
              <w:rPr>
                <w:b/>
                <w:bCs/>
                <w:color w:val="FFFFFF"/>
                <w:sz w:val="24"/>
                <w:szCs w:val="24"/>
              </w:rPr>
              <w:t>Beschreibung</w:t>
            </w:r>
          </w:p>
        </w:tc>
      </w:tr>
      <w:tr w:rsidR="00CC4201" w:rsidRPr="00A646E7" w:rsidTr="00CC4201">
        <w:trPr>
          <w:trHeight w:val="1722"/>
        </w:trPr>
        <w:tc>
          <w:tcPr>
            <w:tcW w:w="1589" w:type="dxa"/>
            <w:tcBorders>
              <w:top w:val="single" w:sz="4" w:space="0" w:color="auto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:rsidR="00CC4201" w:rsidRPr="00A646E7" w:rsidRDefault="00CC4201" w:rsidP="00492C62">
            <w:r>
              <w:t>A</w:t>
            </w:r>
            <w:r w:rsidRPr="00A646E7">
              <w:t>lle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:rsidR="00CC4201" w:rsidRPr="00A646E7" w:rsidRDefault="00CC4201" w:rsidP="00492C62">
            <w:proofErr w:type="spellStart"/>
            <w:r>
              <w:t>Gruppeneinteil-ung</w:t>
            </w:r>
            <w:proofErr w:type="spellEnd"/>
            <w:r>
              <w:t xml:space="preserve"> festlegen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:rsidR="00CC4201" w:rsidRPr="00A646E7" w:rsidRDefault="00CC4201" w:rsidP="00892AEC">
            <w:pPr>
              <w:jc w:val="left"/>
            </w:pPr>
            <w:r>
              <w:t>Reinhard Woehrer wurde zum Projektleiter ernannt.</w:t>
            </w:r>
          </w:p>
        </w:tc>
      </w:tr>
      <w:tr w:rsidR="00CC4201" w:rsidRPr="00A646E7" w:rsidTr="00CC4201">
        <w:trPr>
          <w:trHeight w:val="1722"/>
        </w:trPr>
        <w:tc>
          <w:tcPr>
            <w:tcW w:w="1589" w:type="dxa"/>
            <w:tcBorders>
              <w:top w:val="single" w:sz="4" w:space="0" w:color="auto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:rsidR="00CC4201" w:rsidRDefault="00CC4201" w:rsidP="00492C62">
            <w:r>
              <w:t>Alle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:rsidR="00CC4201" w:rsidRDefault="00CC4201" w:rsidP="00492C62">
            <w:r>
              <w:t>Allg. Aufklärung/ Besprechung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:rsidR="00CC4201" w:rsidRDefault="00CC4201" w:rsidP="00892AEC">
            <w:pPr>
              <w:jc w:val="left"/>
            </w:pPr>
            <w:r>
              <w:t>Das Proje</w:t>
            </w:r>
            <w:r w:rsidR="00081297">
              <w:t>ktteam hat sich mit dem Ziel un</w:t>
            </w:r>
            <w:r>
              <w:t>d der Umsetzung vertraut gemacht</w:t>
            </w:r>
          </w:p>
        </w:tc>
      </w:tr>
      <w:tr w:rsidR="00CC4201" w:rsidRPr="00A646E7" w:rsidTr="00CC4201">
        <w:trPr>
          <w:trHeight w:val="684"/>
        </w:trPr>
        <w:tc>
          <w:tcPr>
            <w:tcW w:w="1589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:rsidR="00CC4201" w:rsidRPr="00A646E7" w:rsidRDefault="00CC4201" w:rsidP="00492C62">
            <w:r>
              <w:t>Woehrer</w:t>
            </w:r>
          </w:p>
        </w:tc>
        <w:tc>
          <w:tcPr>
            <w:tcW w:w="2065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:rsidR="00CC4201" w:rsidRPr="00A646E7" w:rsidRDefault="00CC4201" w:rsidP="00492C62">
            <w:r>
              <w:t>Raspberry Pi</w:t>
            </w:r>
          </w:p>
        </w:tc>
        <w:tc>
          <w:tcPr>
            <w:tcW w:w="6512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:rsidR="00CC4201" w:rsidRPr="00A646E7" w:rsidRDefault="00CC4201" w:rsidP="00892AEC">
            <w:pPr>
              <w:jc w:val="left"/>
            </w:pPr>
            <w:r>
              <w:t xml:space="preserve">Herr </w:t>
            </w:r>
            <w:proofErr w:type="spellStart"/>
            <w:r>
              <w:t>Woeherer</w:t>
            </w:r>
            <w:proofErr w:type="spellEnd"/>
            <w:r>
              <w:t xml:space="preserve"> übernimmt den Kauf des Raspberry Pi</w:t>
            </w:r>
          </w:p>
        </w:tc>
      </w:tr>
      <w:tr w:rsidR="00CC4201" w:rsidRPr="00A646E7" w:rsidTr="00CC4201">
        <w:trPr>
          <w:trHeight w:val="811"/>
        </w:trPr>
        <w:tc>
          <w:tcPr>
            <w:tcW w:w="1589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:rsidR="00CC4201" w:rsidRPr="00A646E7" w:rsidRDefault="00CC4201" w:rsidP="00492C62">
            <w:r>
              <w:t>Körner</w:t>
            </w:r>
          </w:p>
        </w:tc>
        <w:tc>
          <w:tcPr>
            <w:tcW w:w="2065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:rsidR="00CC4201" w:rsidRPr="00A646E7" w:rsidRDefault="00CC4201" w:rsidP="00892AEC">
            <w:r>
              <w:t>Betriebssystem</w:t>
            </w:r>
          </w:p>
        </w:tc>
        <w:tc>
          <w:tcPr>
            <w:tcW w:w="6512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:rsidR="00CC4201" w:rsidRPr="00A646E7" w:rsidRDefault="00CC4201" w:rsidP="00892AEC">
            <w:pPr>
              <w:jc w:val="left"/>
            </w:pPr>
            <w:r>
              <w:t>Hr. Körner findet heraus welches OS am besten geeignet ist</w:t>
            </w:r>
          </w:p>
        </w:tc>
      </w:tr>
      <w:tr w:rsidR="00CC4201" w:rsidRPr="00A646E7" w:rsidTr="00CC4201">
        <w:trPr>
          <w:trHeight w:val="811"/>
        </w:trPr>
        <w:tc>
          <w:tcPr>
            <w:tcW w:w="1589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:rsidR="00CC4201" w:rsidRPr="00A646E7" w:rsidRDefault="00CC4201" w:rsidP="00492C62">
            <w:proofErr w:type="spellStart"/>
            <w:r>
              <w:t>Kment</w:t>
            </w:r>
            <w:proofErr w:type="spellEnd"/>
          </w:p>
        </w:tc>
        <w:tc>
          <w:tcPr>
            <w:tcW w:w="2065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:rsidR="00CC4201" w:rsidRPr="00A646E7" w:rsidRDefault="00CC4201" w:rsidP="00492C62">
            <w:r>
              <w:t>Package-System</w:t>
            </w:r>
          </w:p>
        </w:tc>
        <w:tc>
          <w:tcPr>
            <w:tcW w:w="6512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:rsidR="00CC4201" w:rsidRPr="00A646E7" w:rsidRDefault="00CC4201" w:rsidP="00492C62">
            <w:r>
              <w:t xml:space="preserve">Hr. </w:t>
            </w:r>
            <w:proofErr w:type="spellStart"/>
            <w:r>
              <w:t>Kment</w:t>
            </w:r>
            <w:proofErr w:type="spellEnd"/>
            <w:r>
              <w:t xml:space="preserve"> recherchiert ein geeignetes Package System für die Umsetzung auf dem Raspberry Pi</w:t>
            </w:r>
          </w:p>
        </w:tc>
      </w:tr>
    </w:tbl>
    <w:p w:rsidR="00892AEC" w:rsidRDefault="00892AEC" w:rsidP="00892AEC">
      <w:pPr>
        <w:tabs>
          <w:tab w:val="left" w:pos="9072"/>
        </w:tabs>
        <w:rPr>
          <w:bCs/>
          <w:sz w:val="16"/>
        </w:rPr>
      </w:pPr>
    </w:p>
    <w:p w:rsidR="000E4F1E" w:rsidRPr="00892AEC" w:rsidRDefault="000E4F1E" w:rsidP="00892AEC">
      <w:pPr>
        <w:tabs>
          <w:tab w:val="left" w:pos="9072"/>
        </w:tabs>
        <w:rPr>
          <w:sz w:val="16"/>
        </w:rPr>
      </w:pPr>
      <w:bookmarkStart w:id="0" w:name="_GoBack"/>
      <w:bookmarkEnd w:id="0"/>
    </w:p>
    <w:sectPr w:rsidR="000E4F1E" w:rsidRPr="00892AEC">
      <w:type w:val="continuous"/>
      <w:pgSz w:w="11906" w:h="16838"/>
      <w:pgMar w:top="1417" w:right="1416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0497" w:rsidRDefault="00010497">
      <w:r>
        <w:separator/>
      </w:r>
    </w:p>
  </w:endnote>
  <w:endnote w:type="continuationSeparator" w:id="0">
    <w:p w:rsidR="00010497" w:rsidRDefault="00010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864"/>
      <w:gridCol w:w="1688"/>
      <w:gridCol w:w="2835"/>
      <w:gridCol w:w="1559"/>
      <w:gridCol w:w="1276"/>
      <w:gridCol w:w="708"/>
    </w:tblGrid>
    <w:tr w:rsidR="006F4FA5">
      <w:tc>
        <w:tcPr>
          <w:tcW w:w="864" w:type="dxa"/>
        </w:tcPr>
        <w:p w:rsidR="006F4FA5" w:rsidRDefault="006F4FA5">
          <w:pPr>
            <w:pStyle w:val="Fuzeile"/>
          </w:pPr>
          <w:r>
            <w:t>Version</w:t>
          </w:r>
        </w:p>
      </w:tc>
      <w:tc>
        <w:tcPr>
          <w:tcW w:w="1688" w:type="dxa"/>
        </w:tcPr>
        <w:p w:rsidR="006F4FA5" w:rsidRDefault="006F4FA5">
          <w:pPr>
            <w:pStyle w:val="Fuzeile"/>
          </w:pPr>
          <w:r>
            <w:t>Autor</w:t>
          </w:r>
        </w:p>
      </w:tc>
      <w:tc>
        <w:tcPr>
          <w:tcW w:w="2835" w:type="dxa"/>
        </w:tcPr>
        <w:p w:rsidR="006F4FA5" w:rsidRDefault="006F4FA5">
          <w:pPr>
            <w:pStyle w:val="Fuzeile"/>
          </w:pPr>
          <w:r>
            <w:t>Dateiname</w:t>
          </w:r>
        </w:p>
      </w:tc>
      <w:tc>
        <w:tcPr>
          <w:tcW w:w="1559" w:type="dxa"/>
        </w:tcPr>
        <w:p w:rsidR="006F4FA5" w:rsidRDefault="006F4FA5">
          <w:pPr>
            <w:pStyle w:val="Fuzeile"/>
            <w:ind w:left="44"/>
          </w:pPr>
          <w:r>
            <w:t>Letzte Änderung</w:t>
          </w:r>
        </w:p>
      </w:tc>
      <w:tc>
        <w:tcPr>
          <w:tcW w:w="1276" w:type="dxa"/>
        </w:tcPr>
        <w:p w:rsidR="006F4FA5" w:rsidRDefault="006F4FA5">
          <w:pPr>
            <w:pStyle w:val="Fuzeile"/>
          </w:pPr>
          <w:r>
            <w:t>Druckdatum</w:t>
          </w:r>
          <w:r>
            <w:tab/>
          </w:r>
        </w:p>
      </w:tc>
      <w:tc>
        <w:tcPr>
          <w:tcW w:w="708" w:type="dxa"/>
        </w:tcPr>
        <w:p w:rsidR="006F4FA5" w:rsidRDefault="006F4FA5">
          <w:pPr>
            <w:pStyle w:val="Fuzeile"/>
          </w:pPr>
          <w:r>
            <w:t>Seite</w:t>
          </w:r>
        </w:p>
      </w:tc>
    </w:tr>
    <w:tr w:rsidR="006F4FA5">
      <w:tc>
        <w:tcPr>
          <w:tcW w:w="864" w:type="dxa"/>
        </w:tcPr>
        <w:p w:rsidR="006F4FA5" w:rsidRDefault="006F4FA5">
          <w:pPr>
            <w:pStyle w:val="Fuzeile"/>
          </w:pPr>
          <w:r>
            <w:t>1.0</w:t>
          </w:r>
        </w:p>
      </w:tc>
      <w:tc>
        <w:tcPr>
          <w:tcW w:w="1688" w:type="dxa"/>
        </w:tcPr>
        <w:p w:rsidR="006F4FA5" w:rsidRDefault="00010497">
          <w:pPr>
            <w:pStyle w:val="Fuzeile"/>
          </w:pPr>
          <w:r>
            <w:fldChar w:fldCharType="begin"/>
          </w:r>
          <w:r>
            <w:instrText xml:space="preserve"> AUTHOR  \* MERGEFORMAT </w:instrText>
          </w:r>
          <w:r>
            <w:fldChar w:fldCharType="separate"/>
          </w:r>
          <w:r w:rsidR="00354377">
            <w:rPr>
              <w:noProof/>
            </w:rPr>
            <w:t>Bronko</w:t>
          </w:r>
          <w:r>
            <w:rPr>
              <w:noProof/>
            </w:rPr>
            <w:fldChar w:fldCharType="end"/>
          </w:r>
        </w:p>
      </w:tc>
      <w:tc>
        <w:tcPr>
          <w:tcW w:w="2835" w:type="dxa"/>
        </w:tcPr>
        <w:p w:rsidR="006F4FA5" w:rsidRDefault="00010497">
          <w:pPr>
            <w:pStyle w:val="Fuzeile"/>
          </w:pPr>
          <w:r>
            <w:fldChar w:fldCharType="begin"/>
          </w:r>
          <w:r>
            <w:instrText xml:space="preserve"> FILENAME  \* MERGEFORMAT </w:instrText>
          </w:r>
          <w:r>
            <w:fldChar w:fldCharType="separate"/>
          </w:r>
          <w:r w:rsidR="00354377">
            <w:rPr>
              <w:noProof/>
            </w:rPr>
            <w:t>Dokument2</w:t>
          </w:r>
          <w:r>
            <w:rPr>
              <w:noProof/>
            </w:rPr>
            <w:fldChar w:fldCharType="end"/>
          </w:r>
        </w:p>
      </w:tc>
      <w:tc>
        <w:tcPr>
          <w:tcW w:w="1559" w:type="dxa"/>
        </w:tcPr>
        <w:p w:rsidR="006F4FA5" w:rsidRDefault="006F4FA5">
          <w:pPr>
            <w:pStyle w:val="Fuzeile"/>
          </w:pPr>
          <w:r>
            <w:fldChar w:fldCharType="begin"/>
          </w:r>
          <w:r>
            <w:instrText xml:space="preserve"> SAVEDATE \@ "dd.MM.yyyy" \* MERGEFORMAT </w:instrText>
          </w:r>
          <w:r>
            <w:fldChar w:fldCharType="separate"/>
          </w:r>
          <w:r w:rsidR="000301E5">
            <w:rPr>
              <w:noProof/>
            </w:rPr>
            <w:t>27.04.2018</w:t>
          </w:r>
          <w:r>
            <w:fldChar w:fldCharType="end"/>
          </w:r>
        </w:p>
      </w:tc>
      <w:tc>
        <w:tcPr>
          <w:tcW w:w="1276" w:type="dxa"/>
        </w:tcPr>
        <w:p w:rsidR="006F4FA5" w:rsidRDefault="006F4FA5">
          <w:pPr>
            <w:pStyle w:val="Fuzeile"/>
          </w:pPr>
          <w:r>
            <w:fldChar w:fldCharType="begin"/>
          </w:r>
          <w:r>
            <w:instrText xml:space="preserve"> PRINTDATE \@ "dd.MM.yyyy" \* MERGEFORMAT </w:instrText>
          </w:r>
          <w:r>
            <w:fldChar w:fldCharType="separate"/>
          </w:r>
          <w:r w:rsidR="00354377">
            <w:rPr>
              <w:noProof/>
            </w:rPr>
            <w:t>25.09.2002</w:t>
          </w:r>
          <w:r>
            <w:fldChar w:fldCharType="end"/>
          </w:r>
        </w:p>
      </w:tc>
      <w:tc>
        <w:tcPr>
          <w:tcW w:w="708" w:type="dxa"/>
        </w:tcPr>
        <w:p w:rsidR="006F4FA5" w:rsidRDefault="006F4FA5">
          <w:pPr>
            <w:pStyle w:val="Fuzeile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F10B66">
            <w:rPr>
              <w:noProof/>
            </w:rPr>
            <w:t>1</w:t>
          </w:r>
          <w:r>
            <w:fldChar w:fldCharType="end"/>
          </w:r>
          <w:r>
            <w:t xml:space="preserve"> /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F10B66">
            <w:rPr>
              <w:noProof/>
            </w:rPr>
            <w:t>1</w:t>
          </w:r>
          <w:r>
            <w:fldChar w:fldCharType="end"/>
          </w:r>
        </w:p>
      </w:tc>
    </w:tr>
  </w:tbl>
  <w:p w:rsidR="006F4FA5" w:rsidRDefault="006F4FA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0497" w:rsidRDefault="00010497">
      <w:r>
        <w:separator/>
      </w:r>
    </w:p>
  </w:footnote>
  <w:footnote w:type="continuationSeparator" w:id="0">
    <w:p w:rsidR="00010497" w:rsidRDefault="000104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4FA5" w:rsidRDefault="00010497">
    <w:pPr>
      <w:pBdr>
        <w:bottom w:val="single" w:sz="4" w:space="1" w:color="auto"/>
      </w:pBdr>
      <w:rPr>
        <w:b/>
        <w:spacing w:val="60"/>
      </w:rPr>
    </w:pPr>
    <w:r>
      <w:rPr>
        <w:b/>
        <w:noProof/>
        <w:spacing w:val="60"/>
        <w:lang w:val="de-A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left:0;text-align:left;margin-left:359.3pt;margin-top:-30.4pt;width:137.6pt;height:61.8pt;z-index:1">
          <v:imagedata r:id="rId1" o:title="Logo FTW"/>
        </v:shape>
      </w:pict>
    </w:r>
    <w:r w:rsidR="000E4F1E">
      <w:rPr>
        <w:b/>
        <w:noProof/>
        <w:spacing w:val="60"/>
        <w:lang w:val="de-AT"/>
      </w:rPr>
      <w:t>Besprechungsprotokoll</w:t>
    </w:r>
    <w:r w:rsidR="006F4FA5">
      <w:rPr>
        <w:b/>
        <w:spacing w:val="60"/>
      </w:rPr>
      <w:t xml:space="preserve"> – </w:t>
    </w:r>
    <w:r w:rsidR="00F655DD">
      <w:rPr>
        <w:b/>
        <w:spacing w:val="60"/>
      </w:rPr>
      <w:t>IT Projektarbeit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5F34B7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12A2CB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AC878BF"/>
    <w:multiLevelType w:val="singleLevel"/>
    <w:tmpl w:val="F0548B7E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4" w15:restartNumberingAfterBreak="0">
    <w:nsid w:val="6A6A4212"/>
    <w:multiLevelType w:val="singleLevel"/>
    <w:tmpl w:val="28B400AA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5" w15:restartNumberingAfterBreak="0">
    <w:nsid w:val="71441862"/>
    <w:multiLevelType w:val="multilevel"/>
    <w:tmpl w:val="28B400AA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-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num w:numId="1">
    <w:abstractNumId w:val="3"/>
  </w:num>
  <w:num w:numId="2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5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none"/>
        <w:lvlText w:val="-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5">
    <w:abstractNumId w:val="4"/>
  </w:num>
  <w:num w:numId="6">
    <w:abstractNumId w:val="0"/>
    <w:lvlOverride w:ilvl="0">
      <w:lvl w:ilvl="0">
        <w:start w:val="1"/>
        <w:numFmt w:val="bullet"/>
        <w:lvlText w:val="-"/>
        <w:legacy w:legacy="1" w:legacySpace="120" w:legacyIndent="360"/>
        <w:lvlJc w:val="left"/>
        <w:pPr>
          <w:ind w:left="1440" w:hanging="360"/>
        </w:pPr>
      </w:lvl>
    </w:lvlOverride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54377"/>
    <w:rsid w:val="00010497"/>
    <w:rsid w:val="000301E5"/>
    <w:rsid w:val="00073B4C"/>
    <w:rsid w:val="00081297"/>
    <w:rsid w:val="000E4F1E"/>
    <w:rsid w:val="001D5F87"/>
    <w:rsid w:val="00241608"/>
    <w:rsid w:val="003362D7"/>
    <w:rsid w:val="00354377"/>
    <w:rsid w:val="00492C62"/>
    <w:rsid w:val="00564C72"/>
    <w:rsid w:val="006F4FA5"/>
    <w:rsid w:val="00892AEC"/>
    <w:rsid w:val="009D5E2F"/>
    <w:rsid w:val="00AA1AF8"/>
    <w:rsid w:val="00AD721D"/>
    <w:rsid w:val="00B80B4D"/>
    <w:rsid w:val="00C226E7"/>
    <w:rsid w:val="00CC4201"/>
    <w:rsid w:val="00E51AB6"/>
    <w:rsid w:val="00F10B66"/>
    <w:rsid w:val="00F6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6AE3016F"/>
  <w15:chartTrackingRefBased/>
  <w15:docId w15:val="{49460770-19D5-4B53-A5A2-744A470BB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jc w:val="both"/>
    </w:pPr>
    <w:rPr>
      <w:rFonts w:ascii="Verdana" w:hAnsi="Verdana"/>
      <w:lang w:val="de-DE"/>
    </w:rPr>
  </w:style>
  <w:style w:type="paragraph" w:styleId="berschrift1">
    <w:name w:val="heading 1"/>
    <w:basedOn w:val="Standard"/>
    <w:next w:val="Standard"/>
    <w:qFormat/>
    <w:pPr>
      <w:keepNext/>
      <w:spacing w:before="240" w:after="80"/>
      <w:outlineLvl w:val="0"/>
    </w:pPr>
    <w:rPr>
      <w:b/>
    </w:rPr>
  </w:style>
  <w:style w:type="paragraph" w:styleId="berschrift2">
    <w:name w:val="heading 2"/>
    <w:basedOn w:val="Standard"/>
    <w:next w:val="Standard"/>
    <w:qFormat/>
    <w:pPr>
      <w:tabs>
        <w:tab w:val="left" w:pos="2127"/>
      </w:tabs>
      <w:spacing w:before="360" w:after="120"/>
      <w:outlineLvl w:val="1"/>
    </w:pPr>
    <w:rPr>
      <w:b/>
    </w:rPr>
  </w:style>
  <w:style w:type="paragraph" w:styleId="berschrift3">
    <w:name w:val="heading 3"/>
    <w:basedOn w:val="berschrift1"/>
    <w:next w:val="Standard"/>
    <w:qFormat/>
    <w:pPr>
      <w:outlineLvl w:val="2"/>
    </w:pPr>
  </w:style>
  <w:style w:type="paragraph" w:styleId="berschrift5">
    <w:name w:val="heading 5"/>
    <w:basedOn w:val="Standard"/>
    <w:next w:val="Standard"/>
    <w:qFormat/>
    <w:pPr>
      <w:keepNext/>
      <w:outlineLvl w:val="4"/>
    </w:pPr>
    <w:rPr>
      <w:rFonts w:ascii="Arial" w:hAnsi="Arial"/>
      <w:sz w:val="24"/>
    </w:rPr>
  </w:style>
  <w:style w:type="paragraph" w:styleId="berschrift6">
    <w:name w:val="heading 6"/>
    <w:basedOn w:val="Standard"/>
    <w:next w:val="Standard"/>
    <w:qFormat/>
    <w:pPr>
      <w:keepNext/>
      <w:jc w:val="center"/>
      <w:outlineLvl w:val="5"/>
    </w:pPr>
    <w:rPr>
      <w:rFonts w:ascii="Arial" w:hAnsi="Arial"/>
      <w:b/>
      <w:sz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252"/>
        <w:tab w:val="right" w:pos="8504"/>
      </w:tabs>
    </w:pPr>
    <w:rPr>
      <w:rFonts w:ascii="Arial" w:hAnsi="Arial"/>
    </w:rPr>
  </w:style>
  <w:style w:type="character" w:styleId="Kommentarzeichen">
    <w:name w:val="annotation reference"/>
    <w:semiHidden/>
    <w:rPr>
      <w:sz w:val="16"/>
      <w:szCs w:val="16"/>
    </w:rPr>
  </w:style>
  <w:style w:type="paragraph" w:styleId="Kommentartext">
    <w:name w:val="annotation text"/>
    <w:basedOn w:val="Standard"/>
    <w:semiHidden/>
  </w:style>
  <w:style w:type="paragraph" w:styleId="Fuzeile">
    <w:name w:val="footer"/>
    <w:basedOn w:val="Standard"/>
    <w:pPr>
      <w:tabs>
        <w:tab w:val="center" w:pos="4536"/>
        <w:tab w:val="right" w:pos="9072"/>
      </w:tabs>
    </w:pPr>
    <w:rPr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character" w:customStyle="1" w:styleId="BesuchterHyperlink">
    <w:name w:val="BesuchterHyperlink"/>
    <w:rPr>
      <w:color w:val="800080"/>
      <w:u w:val="single"/>
    </w:rPr>
  </w:style>
  <w:style w:type="paragraph" w:styleId="Kommentarthema">
    <w:name w:val="annotation subject"/>
    <w:basedOn w:val="Kommentartext"/>
    <w:next w:val="Kommentartext"/>
    <w:semiHidden/>
    <w:rPr>
      <w:b/>
      <w:bCs/>
    </w:r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paragraph" w:customStyle="1" w:styleId="comment">
    <w:name w:val="comment"/>
    <w:basedOn w:val="Standard"/>
    <w:rPr>
      <w:color w:val="9999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7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onko\AppData\Local\Temp\ITP_Besprechungsprotokoll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ITP_Besprechungsprotokoll</Template>
  <TotalTime>0</TotalTime>
  <Pages>1</Pages>
  <Words>106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Besprechungsprotokoll</vt:lpstr>
    </vt:vector>
  </TitlesOfParts>
  <Company>Technikum Wien</Company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Besprechungsprotokoll</dc:title>
  <dc:subject/>
  <dc:creator>Bronko</dc:creator>
  <cp:keywords/>
  <cp:lastModifiedBy>Hendrik Körner</cp:lastModifiedBy>
  <cp:revision>3</cp:revision>
  <cp:lastPrinted>2002-09-25T10:02:00Z</cp:lastPrinted>
  <dcterms:created xsi:type="dcterms:W3CDTF">2018-04-27T10:39:00Z</dcterms:created>
  <dcterms:modified xsi:type="dcterms:W3CDTF">2018-04-27T11:21:00Z</dcterms:modified>
</cp:coreProperties>
</file>