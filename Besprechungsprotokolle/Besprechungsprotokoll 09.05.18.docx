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1D" w:rsidRDefault="00AD721D">
      <w:pPr>
        <w:pStyle w:val="berschrift1"/>
      </w:pPr>
      <w:r>
        <w:t>Titel des Projektes</w:t>
      </w:r>
    </w:p>
    <w:p w:rsidR="00A0155D" w:rsidRPr="00A0155D" w:rsidRDefault="00A0155D" w:rsidP="00A0155D">
      <w:pPr>
        <w:pStyle w:val="comment"/>
        <w:rPr>
          <w:lang w:val="de-AT"/>
        </w:rPr>
      </w:pPr>
      <w:r w:rsidRPr="00CC4201">
        <w:rPr>
          <w:lang w:val="de-AT"/>
        </w:rPr>
        <w:t>Online-Cloud</w:t>
      </w:r>
    </w:p>
    <w:p w:rsidR="00AD721D" w:rsidRDefault="00AD721D">
      <w:pPr>
        <w:pStyle w:val="berschrift1"/>
      </w:pPr>
      <w:r>
        <w:t>Vision des Projektes</w:t>
      </w:r>
    </w:p>
    <w:p w:rsidR="00354377" w:rsidRDefault="00354377">
      <w:pPr>
        <w:pStyle w:val="comment"/>
      </w:pPr>
      <w:r>
        <w:t>Online-Cloud auf einem Raspberry Pi</w:t>
      </w:r>
    </w:p>
    <w:p w:rsidR="00354377" w:rsidRDefault="00354377">
      <w:pPr>
        <w:pStyle w:val="comment"/>
      </w:pPr>
      <w:r>
        <w:t xml:space="preserve">Mit dazugehöriger Datenbank </w:t>
      </w:r>
    </w:p>
    <w:p w:rsidR="000E4F1E" w:rsidRDefault="000E4F1E" w:rsidP="000E4F1E">
      <w:pPr>
        <w:pStyle w:val="berschrift1"/>
        <w:rPr>
          <w:lang w:val="de-AT"/>
        </w:rPr>
      </w:pPr>
      <w:r>
        <w:rPr>
          <w:lang w:val="de-AT"/>
        </w:rPr>
        <w:t>Projektleiter</w:t>
      </w:r>
    </w:p>
    <w:p w:rsidR="000E4F1E" w:rsidRDefault="00354377" w:rsidP="000E4F1E">
      <w:pPr>
        <w:pStyle w:val="comment"/>
      </w:pPr>
      <w:r w:rsidRPr="00354377">
        <w:t>Reinhard</w:t>
      </w:r>
      <w:r>
        <w:t xml:space="preserve"> </w:t>
      </w:r>
      <w:r w:rsidRPr="00354377">
        <w:t>Woehrer</w:t>
      </w:r>
    </w:p>
    <w:p w:rsidR="000E4F1E" w:rsidRPr="000E4F1E" w:rsidRDefault="00AD721D" w:rsidP="008E2788">
      <w:pPr>
        <w:pStyle w:val="berschrift1"/>
        <w:rPr>
          <w:lang w:val="de-AT"/>
        </w:rPr>
      </w:pPr>
      <w:r>
        <w:rPr>
          <w:lang w:val="de-AT"/>
        </w:rPr>
        <w:br w:type="column"/>
      </w:r>
      <w:r w:rsidR="000E4F1E">
        <w:rPr>
          <w:color w:val="999999"/>
          <w:lang w:val="de-AT"/>
        </w:rPr>
        <w:t xml:space="preserve"> </w:t>
      </w:r>
    </w:p>
    <w:p w:rsidR="000E4F1E" w:rsidRDefault="000E4F1E" w:rsidP="000E4F1E">
      <w:pPr>
        <w:pStyle w:val="berschrift1"/>
        <w:rPr>
          <w:color w:val="999999"/>
          <w:lang w:val="de-AT"/>
        </w:rPr>
      </w:pPr>
      <w:r>
        <w:t xml:space="preserve">Besprechungsdatum: </w:t>
      </w:r>
      <w:r w:rsidR="007D5DC2">
        <w:rPr>
          <w:b w:val="0"/>
          <w:color w:val="999999"/>
          <w:lang w:val="de-AT"/>
        </w:rPr>
        <w:t>09.05</w:t>
      </w:r>
      <w:r w:rsidRPr="000E4F1E">
        <w:rPr>
          <w:b w:val="0"/>
          <w:color w:val="999999"/>
          <w:lang w:val="de-AT"/>
        </w:rPr>
        <w:t>.201</w:t>
      </w:r>
      <w:r w:rsidR="00354377">
        <w:rPr>
          <w:b w:val="0"/>
          <w:color w:val="999999"/>
          <w:lang w:val="de-AT"/>
        </w:rPr>
        <w:t>8</w:t>
      </w:r>
    </w:p>
    <w:p w:rsidR="000E4F1E" w:rsidRPr="000E4F1E" w:rsidRDefault="000E4F1E" w:rsidP="000E4F1E">
      <w:pPr>
        <w:rPr>
          <w:lang w:val="de-AT"/>
        </w:rPr>
      </w:pPr>
      <w:r>
        <w:rPr>
          <w:b/>
        </w:rPr>
        <w:t xml:space="preserve">Ort: </w:t>
      </w:r>
      <w:r>
        <w:rPr>
          <w:color w:val="999999"/>
          <w:lang w:val="de-AT"/>
        </w:rPr>
        <w:t>FH Technikum Wien</w:t>
      </w:r>
    </w:p>
    <w:p w:rsidR="00AD721D" w:rsidRDefault="000E4F1E" w:rsidP="00354377">
      <w:pPr>
        <w:pStyle w:val="berschrift1"/>
      </w:pPr>
      <w:r>
        <w:t>Besprechungsteil</w:t>
      </w:r>
      <w:r w:rsidR="00AD721D">
        <w:t>nehmer</w:t>
      </w:r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>Reinhard Woehrer</w:t>
      </w:r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 xml:space="preserve">Dominik </w:t>
      </w:r>
      <w:proofErr w:type="spellStart"/>
      <w:r w:rsidRPr="00CC4201">
        <w:rPr>
          <w:color w:val="999999"/>
          <w:lang w:val="de-AT"/>
        </w:rPr>
        <w:t>Kment</w:t>
      </w:r>
      <w:proofErr w:type="spellEnd"/>
    </w:p>
    <w:p w:rsidR="00354377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>Hendrik Körner</w:t>
      </w:r>
    </w:p>
    <w:p w:rsidR="004615AF" w:rsidRPr="00CC4201" w:rsidRDefault="004615AF" w:rsidP="00354377">
      <w:pPr>
        <w:rPr>
          <w:color w:val="999999"/>
          <w:lang w:val="de-AT"/>
        </w:rPr>
      </w:pPr>
      <w:r>
        <w:rPr>
          <w:color w:val="999999"/>
          <w:lang w:val="de-AT"/>
        </w:rPr>
        <w:t>Nimmervoll</w:t>
      </w:r>
    </w:p>
    <w:p w:rsidR="00354377" w:rsidRPr="00354377" w:rsidRDefault="00354377">
      <w:pPr>
        <w:pStyle w:val="comment"/>
        <w:ind w:left="567"/>
        <w:rPr>
          <w:lang w:val="de-AT"/>
        </w:rPr>
      </w:pPr>
    </w:p>
    <w:p w:rsidR="00354377" w:rsidRPr="00354377" w:rsidRDefault="00354377">
      <w:pPr>
        <w:pStyle w:val="comment"/>
        <w:ind w:left="567"/>
        <w:rPr>
          <w:lang w:val="de-AT"/>
        </w:rPr>
      </w:pPr>
    </w:p>
    <w:p w:rsidR="00AD721D" w:rsidRPr="00354377" w:rsidRDefault="00AD721D">
      <w:pPr>
        <w:pStyle w:val="comment"/>
        <w:rPr>
          <w:lang w:val="de-AT"/>
        </w:rPr>
        <w:sectPr w:rsidR="00AD721D" w:rsidRPr="00354377">
          <w:headerReference w:type="default" r:id="rId7"/>
          <w:footerReference w:type="default" r:id="rId8"/>
          <w:type w:val="continuous"/>
          <w:pgSz w:w="11906" w:h="16838"/>
          <w:pgMar w:top="1417" w:right="1416" w:bottom="1134" w:left="1417" w:header="720" w:footer="720" w:gutter="0"/>
          <w:cols w:num="2" w:space="720" w:equalWidth="0">
            <w:col w:w="4325" w:space="708"/>
            <w:col w:w="4039"/>
          </w:cols>
        </w:sectPr>
      </w:pPr>
    </w:p>
    <w:tbl>
      <w:tblPr>
        <w:tblW w:w="10509" w:type="dxa"/>
        <w:tblInd w:w="-21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42"/>
        <w:gridCol w:w="2022"/>
        <w:gridCol w:w="6845"/>
      </w:tblGrid>
      <w:tr w:rsidR="00CC4201" w:rsidRPr="00A646E7" w:rsidTr="008E2788">
        <w:trPr>
          <w:trHeight w:val="812"/>
          <w:tblHeader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Betroffen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Stichwort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Beschreibung</w:t>
            </w:r>
          </w:p>
        </w:tc>
      </w:tr>
      <w:tr w:rsidR="00CC4201" w:rsidRPr="00A646E7" w:rsidTr="008E2788">
        <w:trPr>
          <w:trHeight w:val="1018"/>
        </w:trPr>
        <w:tc>
          <w:tcPr>
            <w:tcW w:w="164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492C62">
            <w:r>
              <w:t>A</w:t>
            </w:r>
            <w:r w:rsidRPr="00A646E7">
              <w:t>lle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7D5DC2" w:rsidP="00492C62">
            <w:proofErr w:type="spellStart"/>
            <w:r>
              <w:t>Meta</w:t>
            </w:r>
            <w:proofErr w:type="spellEnd"/>
            <w:r>
              <w:t xml:space="preserve"> Review</w:t>
            </w:r>
          </w:p>
        </w:tc>
        <w:tc>
          <w:tcPr>
            <w:tcW w:w="684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7D5DC2" w:rsidP="00892AEC">
            <w:pPr>
              <w:jc w:val="left"/>
            </w:pPr>
            <w:r>
              <w:t xml:space="preserve">Die Gruppe </w:t>
            </w:r>
            <w:proofErr w:type="spellStart"/>
            <w:r>
              <w:t>CFlop</w:t>
            </w:r>
            <w:proofErr w:type="spellEnd"/>
            <w:r>
              <w:t xml:space="preserve"> hat uns eine Rückmeldung zu unseren Dokumenten gegeben. Kritikpunkte waren:</w:t>
            </w:r>
          </w:p>
          <w:p w:rsidR="007D5DC2" w:rsidRDefault="007D5DC2" w:rsidP="00892AEC">
            <w:pPr>
              <w:jc w:val="left"/>
            </w:pPr>
            <w:r>
              <w:t>- Soll-Kriterien überarbeiten</w:t>
            </w:r>
          </w:p>
          <w:p w:rsidR="007D5DC2" w:rsidRDefault="007D5DC2" w:rsidP="00892AEC">
            <w:pPr>
              <w:jc w:val="left"/>
            </w:pPr>
            <w:r>
              <w:t>- Zeitabschätzung teilweise übertrieben/ pro Person ang.</w:t>
            </w:r>
          </w:p>
          <w:p w:rsidR="007D5DC2" w:rsidRDefault="007D5DC2" w:rsidP="00892AEC">
            <w:pPr>
              <w:jc w:val="left"/>
            </w:pPr>
            <w:r>
              <w:t>- Rechtsschreibfehler</w:t>
            </w:r>
          </w:p>
          <w:p w:rsidR="007D5DC2" w:rsidRPr="00A646E7" w:rsidRDefault="007D5DC2" w:rsidP="00892AEC">
            <w:pPr>
              <w:jc w:val="left"/>
            </w:pPr>
          </w:p>
        </w:tc>
      </w:tr>
      <w:tr w:rsidR="00CC4201" w:rsidRPr="00A646E7" w:rsidTr="008E2788">
        <w:trPr>
          <w:trHeight w:val="1155"/>
        </w:trPr>
        <w:tc>
          <w:tcPr>
            <w:tcW w:w="164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8E2788" w:rsidP="00492C62">
            <w:r>
              <w:t>Alle</w:t>
            </w:r>
          </w:p>
        </w:tc>
        <w:tc>
          <w:tcPr>
            <w:tcW w:w="202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7D5DC2" w:rsidP="00492C62">
            <w:r>
              <w:t>3</w:t>
            </w:r>
            <w:r w:rsidR="00A0155D">
              <w:t>. Treffen</w:t>
            </w:r>
          </w:p>
        </w:tc>
        <w:tc>
          <w:tcPr>
            <w:tcW w:w="684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A0155D" w:rsidP="00892AEC">
            <w:pPr>
              <w:jc w:val="left"/>
            </w:pPr>
            <w:r>
              <w:t>Das nächste Treffen mi</w:t>
            </w:r>
            <w:r w:rsidR="007D5DC2">
              <w:t>t Hr. Nimmervoll wird für den 23.05</w:t>
            </w:r>
            <w:r>
              <w:t>.2018 festgelegt</w:t>
            </w:r>
            <w:r w:rsidR="00ED2203">
              <w:t>.</w:t>
            </w:r>
          </w:p>
        </w:tc>
      </w:tr>
    </w:tbl>
    <w:p w:rsidR="00892AEC" w:rsidRDefault="00892AEC" w:rsidP="00892AEC">
      <w:pPr>
        <w:tabs>
          <w:tab w:val="left" w:pos="9072"/>
        </w:tabs>
        <w:rPr>
          <w:bCs/>
          <w:sz w:val="16"/>
        </w:rPr>
      </w:pPr>
    </w:p>
    <w:p w:rsidR="000E4F1E" w:rsidRPr="00892AEC" w:rsidRDefault="000E4F1E" w:rsidP="00892AEC">
      <w:pPr>
        <w:tabs>
          <w:tab w:val="left" w:pos="9072"/>
        </w:tabs>
        <w:rPr>
          <w:sz w:val="16"/>
        </w:rPr>
      </w:pPr>
      <w:bookmarkStart w:id="0" w:name="_GoBack"/>
      <w:bookmarkEnd w:id="0"/>
    </w:p>
    <w:sectPr w:rsidR="000E4F1E" w:rsidRPr="00892AEC"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C0F" w:rsidRDefault="001B5C0F">
      <w:r>
        <w:separator/>
      </w:r>
    </w:p>
  </w:endnote>
  <w:endnote w:type="continuationSeparator" w:id="0">
    <w:p w:rsidR="001B5C0F" w:rsidRDefault="001B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64"/>
      <w:gridCol w:w="1688"/>
      <w:gridCol w:w="2835"/>
      <w:gridCol w:w="1559"/>
      <w:gridCol w:w="1276"/>
      <w:gridCol w:w="708"/>
    </w:tblGrid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Version</w:t>
          </w:r>
        </w:p>
      </w:tc>
      <w:tc>
        <w:tcPr>
          <w:tcW w:w="1688" w:type="dxa"/>
        </w:tcPr>
        <w:p w:rsidR="006F4FA5" w:rsidRDefault="006F4FA5">
          <w:pPr>
            <w:pStyle w:val="Fuzeile"/>
          </w:pPr>
          <w:r>
            <w:t>Autor</w:t>
          </w:r>
        </w:p>
      </w:tc>
      <w:tc>
        <w:tcPr>
          <w:tcW w:w="2835" w:type="dxa"/>
        </w:tcPr>
        <w:p w:rsidR="006F4FA5" w:rsidRDefault="006F4FA5">
          <w:pPr>
            <w:pStyle w:val="Fuzeile"/>
          </w:pPr>
          <w:r>
            <w:t>Dateiname</w:t>
          </w:r>
        </w:p>
      </w:tc>
      <w:tc>
        <w:tcPr>
          <w:tcW w:w="1559" w:type="dxa"/>
        </w:tcPr>
        <w:p w:rsidR="006F4FA5" w:rsidRDefault="006F4FA5">
          <w:pPr>
            <w:pStyle w:val="Fuzeile"/>
            <w:ind w:left="44"/>
          </w:pPr>
          <w:r>
            <w:t>Letzte Änderung</w:t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t>Druckdatum</w:t>
          </w:r>
          <w:r>
            <w:tab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t>Seite</w:t>
          </w:r>
        </w:p>
      </w:tc>
    </w:tr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1.0</w:t>
          </w:r>
        </w:p>
      </w:tc>
      <w:tc>
        <w:tcPr>
          <w:tcW w:w="1688" w:type="dxa"/>
        </w:tcPr>
        <w:p w:rsidR="006F4FA5" w:rsidRDefault="002D7793">
          <w:pPr>
            <w:pStyle w:val="Fuzeile"/>
          </w:pPr>
          <w:fldSimple w:instr=" AUTHOR  \* MERGEFORMAT ">
            <w:r w:rsidR="00354377">
              <w:rPr>
                <w:noProof/>
              </w:rPr>
              <w:t>Bronko</w:t>
            </w:r>
          </w:fldSimple>
        </w:p>
      </w:tc>
      <w:tc>
        <w:tcPr>
          <w:tcW w:w="2835" w:type="dxa"/>
        </w:tcPr>
        <w:p w:rsidR="006F4FA5" w:rsidRDefault="002D7793">
          <w:pPr>
            <w:pStyle w:val="Fuzeile"/>
          </w:pPr>
          <w:fldSimple w:instr=" FILENAME  \* MERGEFORMAT ">
            <w:r w:rsidR="00354377">
              <w:rPr>
                <w:noProof/>
              </w:rPr>
              <w:t>Dokument2</w:t>
            </w:r>
          </w:fldSimple>
        </w:p>
      </w:tc>
      <w:tc>
        <w:tcPr>
          <w:tcW w:w="1559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7D5DC2">
            <w:rPr>
              <w:noProof/>
            </w:rPr>
            <w:t>27.04.2018</w:t>
          </w:r>
          <w:r>
            <w:fldChar w:fldCharType="end"/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PRINTDATE \@ "dd.MM.yyyy" \* MERGEFORMAT </w:instrText>
          </w:r>
          <w:r>
            <w:fldChar w:fldCharType="separate"/>
          </w:r>
          <w:r w:rsidR="00354377">
            <w:rPr>
              <w:noProof/>
            </w:rPr>
            <w:t>25.09.2002</w:t>
          </w:r>
          <w:r>
            <w:fldChar w:fldCharType="end"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10B66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10B66">
            <w:rPr>
              <w:noProof/>
            </w:rPr>
            <w:t>1</w:t>
          </w:r>
          <w:r>
            <w:fldChar w:fldCharType="end"/>
          </w:r>
        </w:p>
      </w:tc>
    </w:tr>
  </w:tbl>
  <w:p w:rsidR="006F4FA5" w:rsidRDefault="006F4F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C0F" w:rsidRDefault="001B5C0F">
      <w:r>
        <w:separator/>
      </w:r>
    </w:p>
  </w:footnote>
  <w:footnote w:type="continuationSeparator" w:id="0">
    <w:p w:rsidR="001B5C0F" w:rsidRDefault="001B5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FA5" w:rsidRDefault="001B5C0F">
    <w:pPr>
      <w:pBdr>
        <w:bottom w:val="single" w:sz="4" w:space="1" w:color="auto"/>
      </w:pBdr>
      <w:rPr>
        <w:b/>
        <w:spacing w:val="60"/>
      </w:rPr>
    </w:pPr>
    <w:r>
      <w:rPr>
        <w:b/>
        <w:noProof/>
        <w:spacing w:val="60"/>
        <w:lang w:val="de-A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359.3pt;margin-top:-30.4pt;width:137.6pt;height:61.8pt;z-index:1">
          <v:imagedata r:id="rId1" o:title="Logo FTW"/>
        </v:shape>
      </w:pict>
    </w:r>
    <w:r w:rsidR="000E4F1E">
      <w:rPr>
        <w:b/>
        <w:noProof/>
        <w:spacing w:val="60"/>
        <w:lang w:val="de-AT"/>
      </w:rPr>
      <w:t>Besprechungsprotokoll</w:t>
    </w:r>
    <w:r w:rsidR="006F4FA5">
      <w:rPr>
        <w:b/>
        <w:spacing w:val="60"/>
      </w:rPr>
      <w:t xml:space="preserve"> – </w:t>
    </w:r>
    <w:r w:rsidR="00F655DD">
      <w:rPr>
        <w:b/>
        <w:spacing w:val="60"/>
      </w:rPr>
      <w:t>IT Projektarbeit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5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377"/>
    <w:rsid w:val="00073B4C"/>
    <w:rsid w:val="00081297"/>
    <w:rsid w:val="000E4F1E"/>
    <w:rsid w:val="001B5C0F"/>
    <w:rsid w:val="001D5F87"/>
    <w:rsid w:val="00241608"/>
    <w:rsid w:val="00262AFD"/>
    <w:rsid w:val="002D7793"/>
    <w:rsid w:val="003362D7"/>
    <w:rsid w:val="00354377"/>
    <w:rsid w:val="004607EA"/>
    <w:rsid w:val="004615AF"/>
    <w:rsid w:val="00492C62"/>
    <w:rsid w:val="00564C72"/>
    <w:rsid w:val="006F4FA5"/>
    <w:rsid w:val="007D5DC2"/>
    <w:rsid w:val="00840DC3"/>
    <w:rsid w:val="00892AEC"/>
    <w:rsid w:val="008E2788"/>
    <w:rsid w:val="009D5E2F"/>
    <w:rsid w:val="00A0155D"/>
    <w:rsid w:val="00AA1AF8"/>
    <w:rsid w:val="00AB759D"/>
    <w:rsid w:val="00AD721D"/>
    <w:rsid w:val="00B80B4D"/>
    <w:rsid w:val="00CC4201"/>
    <w:rsid w:val="00D0134A"/>
    <w:rsid w:val="00E51AB6"/>
    <w:rsid w:val="00ED2203"/>
    <w:rsid w:val="00F10B66"/>
    <w:rsid w:val="00F6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25CBD4A"/>
  <w15:chartTrackingRefBased/>
  <w15:docId w15:val="{49460770-19D5-4B53-A5A2-744A470B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ko\AppData\Local\Temp\ITP_Besprechungsprotokol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ITP_Besprechungsprotokoll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Technikum Wien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Bronko</dc:creator>
  <cp:keywords/>
  <cp:lastModifiedBy>Hendrik Körner</cp:lastModifiedBy>
  <cp:revision>2</cp:revision>
  <cp:lastPrinted>2002-09-25T10:02:00Z</cp:lastPrinted>
  <dcterms:created xsi:type="dcterms:W3CDTF">2018-05-23T09:09:00Z</dcterms:created>
  <dcterms:modified xsi:type="dcterms:W3CDTF">2018-05-23T09:09:00Z</dcterms:modified>
</cp:coreProperties>
</file>